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A7" w:rsidRPr="001556ED" w:rsidRDefault="002E1DA7" w:rsidP="002E1DA7">
      <w:pPr>
        <w:pStyle w:val="Header"/>
        <w:spacing w:after="0"/>
        <w:jc w:val="center"/>
        <w:rPr>
          <w:sz w:val="16"/>
          <w:szCs w:val="16"/>
        </w:rPr>
      </w:pPr>
      <w:r w:rsidRPr="001556ED">
        <w:rPr>
          <w:b/>
          <w:sz w:val="16"/>
          <w:szCs w:val="16"/>
        </w:rPr>
        <w:t>TAX INVOICE</w:t>
      </w:r>
      <w:r w:rsidR="00000D44" w:rsidRPr="001556ED">
        <w:rPr>
          <w:sz w:val="16"/>
          <w:szCs w:val="16"/>
        </w:rPr>
        <w:t xml:space="preserve">    </w:t>
      </w:r>
    </w:p>
    <w:p w:rsidR="002E1DA7" w:rsidRPr="001556ED" w:rsidRDefault="002E1DA7" w:rsidP="002E1DA7">
      <w:pPr>
        <w:spacing w:after="0"/>
        <w:rPr>
          <w:sz w:val="16"/>
          <w:szCs w:val="16"/>
        </w:rPr>
      </w:pPr>
      <w:r w:rsidRPr="001556ED">
        <w:rPr>
          <w:sz w:val="16"/>
          <w:szCs w:val="16"/>
        </w:rPr>
        <w:t xml:space="preserve">                                                                </w:t>
      </w:r>
      <w:r w:rsidR="005C2FBD">
        <w:rPr>
          <w:sz w:val="16"/>
          <w:szCs w:val="16"/>
        </w:rPr>
        <w:t xml:space="preserve">          </w:t>
      </w:r>
      <w:r w:rsidRPr="001556ED">
        <w:rPr>
          <w:sz w:val="16"/>
          <w:szCs w:val="16"/>
        </w:rPr>
        <w:t xml:space="preserve">        ( UNDER RULE 7 OF SECTION 31 OF GST ACT 2017 )</w:t>
      </w:r>
      <w:r w:rsidR="00000D44" w:rsidRPr="001556ED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F115B" w:rsidRPr="001556ED">
        <w:rPr>
          <w:sz w:val="16"/>
          <w:szCs w:val="16"/>
        </w:rPr>
        <w:t xml:space="preserve">                                                                                                                                                    </w:t>
      </w:r>
      <w:r w:rsidRPr="001556ED">
        <w:rPr>
          <w:sz w:val="16"/>
          <w:szCs w:val="16"/>
        </w:rPr>
        <w:t xml:space="preserve">     </w:t>
      </w:r>
    </w:p>
    <w:p w:rsidR="00EA727E" w:rsidRPr="001556ED" w:rsidRDefault="007E5DF6" w:rsidP="002F115B">
      <w:pPr>
        <w:rPr>
          <w:sz w:val="16"/>
          <w:szCs w:val="16"/>
        </w:rPr>
      </w:pPr>
      <w:r w:rsidRPr="001556ED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</w:t>
      </w:r>
      <w:r w:rsidR="003937FE" w:rsidRPr="001556ED">
        <w:rPr>
          <w:sz w:val="16"/>
          <w:szCs w:val="16"/>
        </w:rPr>
        <w:fldChar w:fldCharType="begin"/>
      </w:r>
      <w:r w:rsidR="003937FE" w:rsidRPr="001556ED">
        <w:rPr>
          <w:sz w:val="16"/>
          <w:szCs w:val="16"/>
        </w:rPr>
        <w:instrText xml:space="preserve"> MERGEFIELD  copy  \* MERGEFORMAT </w:instrText>
      </w:r>
      <w:r w:rsidR="003937FE" w:rsidRPr="001556ED">
        <w:rPr>
          <w:sz w:val="16"/>
          <w:szCs w:val="16"/>
        </w:rPr>
        <w:fldChar w:fldCharType="separate"/>
      </w:r>
      <w:r w:rsidR="0053456F">
        <w:rPr>
          <w:noProof/>
          <w:sz w:val="16"/>
          <w:szCs w:val="16"/>
        </w:rPr>
        <w:t xml:space="preserve">undefined</w:t>
      </w:r>
      <w:r w:rsidR="00821D31">
        <w:rPr>
          <w:noProof/>
          <w:sz w:val="16"/>
          <w:szCs w:val="16"/>
        </w:rPr>
        <w:t/>
      </w:r>
      <w:r w:rsidR="003937FE" w:rsidRPr="001556ED">
        <w:rPr>
          <w:sz w:val="16"/>
          <w:szCs w:val="16"/>
        </w:rPr>
        <w:fldChar w:fldCharType="end"/>
      </w:r>
      <w:r w:rsidR="0053456F">
        <w:rPr>
          <w:sz w:val="16"/>
          <w:szCs w:val="16"/>
        </w:rPr>
        <w:t/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8"/>
        <w:gridCol w:w="1260"/>
        <w:gridCol w:w="61"/>
        <w:gridCol w:w="2279"/>
      </w:tblGrid>
      <w:tr w:rsidR="00FB5FF0" w:rsidRPr="001556ED" w:rsidTr="00485872">
        <w:trPr>
          <w:trHeight w:val="1628"/>
        </w:trPr>
        <w:tc>
          <w:tcPr>
            <w:tcW w:w="6498" w:type="dxa"/>
            <w:vMerge w:val="restart"/>
            <w:shd w:val="clear" w:color="auto" w:fill="auto"/>
          </w:tcPr>
          <w:p w:rsidR="00433DCC" w:rsidRPr="001556ED" w:rsidRDefault="00433DCC" w:rsidP="000542B0">
            <w:pPr>
              <w:tabs>
                <w:tab w:val="left" w:pos="1650"/>
              </w:tabs>
              <w:spacing w:after="0" w:line="240" w:lineRule="auto"/>
              <w:rPr>
                <w:rFonts w:ascii="Aparajita" w:hAnsi="Aparajita" w:cs="Aparajita"/>
                <w:sz w:val="16"/>
                <w:szCs w:val="16"/>
              </w:rPr>
            </w:pPr>
          </w:p>
          <w:p w:rsidR="004F35F5" w:rsidRPr="00D9186C" w:rsidRDefault="00821D31" w:rsidP="004F35F5">
            <w:pPr>
              <w:rPr>
                <w:b/>
                <w:sz w:val="28"/>
                <w:szCs w:val="28"/>
              </w:rPr>
            </w:pPr>
            <w:r w:rsidRPr="005C685C">
              <w:rPr>
                <w:noProof/>
                <w:lang w:val="en-IN" w:eastAsia="en-IN"/>
              </w:rPr>
              <w:drawing>
                <wp:inline distT="0" distB="0" distL="0" distR="0">
                  <wp:extent cx="3810000" cy="923925"/>
                  <wp:effectExtent l="0" t="0" r="0" b="9525"/>
                  <wp:docPr id="1" name="Picture 1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685C">
              <w:t xml:space="preserve">    </w:t>
            </w:r>
          </w:p>
          <w:p w:rsidR="004F35F5" w:rsidRDefault="005C685C" w:rsidP="004F35F5">
            <w:pPr>
              <w:spacing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Authorized Dealer</w:t>
            </w:r>
          </w:p>
          <w:p w:rsidR="004F35F5" w:rsidRPr="004F35F5" w:rsidRDefault="006C00FA" w:rsidP="004F35F5">
            <w:pPr>
              <w:spacing w:after="0"/>
              <w:rPr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KOLKATA , WEST BENGAL , INDIA</w:t>
            </w:r>
          </w:p>
          <w:p w:rsidR="004F35F5" w:rsidRDefault="004F35F5" w:rsidP="004F3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F35F5">
              <w:rPr>
                <w:rFonts w:ascii="Arial" w:hAnsi="Arial" w:cs="Arial"/>
                <w:bCs/>
                <w:sz w:val="14"/>
                <w:szCs w:val="14"/>
              </w:rPr>
              <w:t xml:space="preserve">Mobile No. : 7086080786 / 7086050786  </w:t>
            </w:r>
          </w:p>
          <w:p w:rsidR="004F35F5" w:rsidRPr="004F35F5" w:rsidRDefault="004F35F5" w:rsidP="004F35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F35F5">
              <w:rPr>
                <w:rFonts w:ascii="Arial" w:hAnsi="Arial" w:cs="Arial"/>
                <w:bCs/>
                <w:sz w:val="14"/>
                <w:szCs w:val="14"/>
              </w:rPr>
              <w:t xml:space="preserve">Email ID : </w:t>
            </w:r>
            <w:hyperlink r:id="rId7" w:history="1">
              <w:r w:rsidRPr="004F35F5">
                <w:rPr>
                  <w:rStyle w:val="Hyperlink"/>
                  <w:rFonts w:ascii="Arial" w:hAnsi="Arial" w:cs="Arial"/>
                  <w:bCs/>
                  <w:sz w:val="14"/>
                  <w:szCs w:val="14"/>
                </w:rPr>
                <w:t>ritulmotors@gmail.com</w:t>
              </w:r>
            </w:hyperlink>
          </w:p>
          <w:p w:rsidR="00FB5FF0" w:rsidRPr="001556ED" w:rsidRDefault="00952C08" w:rsidP="000542B0">
            <w:pPr>
              <w:tabs>
                <w:tab w:val="left" w:pos="1650"/>
              </w:tabs>
              <w:spacing w:after="0" w:line="240" w:lineRule="auto"/>
              <w:rPr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>GST NO-</w:t>
            </w:r>
            <w:r>
              <w:t xml:space="preserve"> </w:t>
            </w:r>
            <w:r w:rsidRPr="00952C08">
              <w:rPr>
                <w:rFonts w:ascii="Arial" w:hAnsi="Arial" w:cs="Arial"/>
                <w:sz w:val="16"/>
                <w:szCs w:val="16"/>
              </w:rPr>
              <w:t>18ACBPH1235M1ZQ</w:t>
            </w:r>
          </w:p>
        </w:tc>
        <w:tc>
          <w:tcPr>
            <w:tcW w:w="1260" w:type="dxa"/>
            <w:shd w:val="clear" w:color="auto" w:fill="auto"/>
          </w:tcPr>
          <w:p w:rsidR="00FB5FF0" w:rsidRPr="001556ED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40" w:type="dxa"/>
            <w:gridSpan w:val="2"/>
            <w:shd w:val="clear" w:color="auto" w:fill="auto"/>
          </w:tcPr>
          <w:p w:rsidR="00FB5FF0" w:rsidRPr="001556ED" w:rsidRDefault="00821D31" w:rsidP="000542B0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161925</wp:posOffset>
                  </wp:positionV>
                  <wp:extent cx="1182370" cy="858520"/>
                  <wp:effectExtent l="0" t="0" r="0" b="0"/>
                  <wp:wrapNone/>
                  <wp:docPr id="3" name="Picture 3" descr="Ritul Motors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itul Motors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5FF0" w:rsidRPr="00753AE8" w:rsidTr="00485872">
        <w:trPr>
          <w:trHeight w:val="809"/>
        </w:trPr>
        <w:tc>
          <w:tcPr>
            <w:tcW w:w="6498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21" w:type="dxa"/>
            <w:gridSpan w:val="2"/>
            <w:shd w:val="clear" w:color="auto" w:fill="auto"/>
          </w:tcPr>
          <w:p w:rsidR="000A5A45" w:rsidRDefault="000A5A45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1556ED">
              <w:rPr>
                <w:rFonts w:ascii="Times New Roman" w:hAnsi="Times New Roman"/>
                <w:b/>
                <w:sz w:val="16"/>
                <w:szCs w:val="16"/>
              </w:rPr>
              <w:t>Invoice No</w:t>
            </w:r>
          </w:p>
          <w:p w:rsidR="00AE3B34" w:rsidRDefault="00AE3B34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B5FF0" w:rsidRDefault="00790A56" w:rsidP="000542B0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753AE8">
              <w:rPr>
                <w:rFonts w:ascii="Times New Roman" w:hAnsi="Times New Roman"/>
                <w:b/>
                <w:sz w:val="16"/>
                <w:szCs w:val="16"/>
              </w:rPr>
              <w:t>Invoice Date</w:t>
            </w:r>
          </w:p>
          <w:p w:rsidR="00E03BB2" w:rsidRPr="00753AE8" w:rsidRDefault="00E03BB2" w:rsidP="000542B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279" w:type="dxa"/>
            <w:shd w:val="clear" w:color="auto" w:fill="auto"/>
          </w:tcPr>
          <w:p w:rsidR="000A5A45" w:rsidRDefault="000A5A45" w:rsidP="000542B0">
            <w:pPr>
              <w:spacing w:after="0"/>
              <w:rPr>
                <w:sz w:val="16"/>
                <w:szCs w:val="16"/>
              </w:rPr>
            </w:pPr>
            <w:r w:rsidRPr="001556ED">
              <w:rPr>
                <w:sz w:val="16"/>
                <w:szCs w:val="16"/>
              </w:rPr>
              <w:fldChar w:fldCharType="begin"/>
            </w:r>
            <w:r w:rsidRPr="001556ED">
              <w:rPr>
                <w:sz w:val="16"/>
                <w:szCs w:val="16"/>
              </w:rPr>
              <w:instrText xml:space="preserve"> MERGEFIELD  invoiceno  \* MERGEFORMAT </w:instrText>
            </w:r>
            <w:r w:rsidRPr="001556ED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1556ED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/>
            </w:r>
          </w:p>
          <w:p w:rsidR="00AE3B34" w:rsidRDefault="00AE3B34" w:rsidP="000542B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:rsidR="00FB5FF0" w:rsidRDefault="008C723C" w:rsidP="000542B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753AE8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753AE8">
              <w:rPr>
                <w:rFonts w:ascii="Times New Roman" w:hAnsi="Times New Roman"/>
                <w:sz w:val="16"/>
                <w:szCs w:val="16"/>
              </w:rPr>
              <w:instrText xml:space="preserve"> MERGEFIELD  invoicedate  \* MERGEFORMAT </w:instrText>
            </w:r>
            <w:r w:rsidRPr="00753AE8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8D4800">
              <w:rPr>
                <w:rFonts w:ascii="Times New Roman" w:hAnsi="Times New Roman"/>
                <w:noProof/>
                <w:sz w:val="16"/>
                <w:szCs w:val="16"/>
              </w:rPr>
              <w:t xml:space="preserve">undefined</w:t>
            </w:r>
            <w:r w:rsidR="00821D31">
              <w:rPr>
                <w:rFonts w:ascii="Times New Roman" w:hAnsi="Times New Roman"/>
                <w:noProof/>
                <w:sz w:val="16"/>
                <w:szCs w:val="16"/>
              </w:rPr>
              <w:t/>
            </w:r>
            <w:r w:rsidRPr="00753AE8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="008D4800">
              <w:rPr>
                <w:rFonts w:ascii="Times New Roman" w:hAnsi="Times New Roman"/>
                <w:sz w:val="16"/>
                <w:szCs w:val="16"/>
              </w:rPr>
              <w:t/>
            </w:r>
          </w:p>
          <w:p w:rsidR="00E03BB2" w:rsidRPr="00753AE8" w:rsidRDefault="00E03BB2" w:rsidP="00E03BB2">
            <w:pPr>
              <w:spacing w:after="0"/>
              <w:rPr>
                <w:sz w:val="16"/>
                <w:szCs w:val="16"/>
              </w:rPr>
            </w:pPr>
          </w:p>
        </w:tc>
      </w:tr>
      <w:tr w:rsidR="00FB5FF0" w:rsidRPr="00753AE8" w:rsidTr="00485872">
        <w:trPr>
          <w:trHeight w:val="323"/>
        </w:trPr>
        <w:tc>
          <w:tcPr>
            <w:tcW w:w="6498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21" w:type="dxa"/>
            <w:gridSpan w:val="2"/>
            <w:shd w:val="clear" w:color="auto" w:fill="auto"/>
          </w:tcPr>
          <w:p w:rsidR="00FB5FF0" w:rsidRPr="00753AE8" w:rsidRDefault="00AE3B34" w:rsidP="00AE3B34">
            <w:pPr>
              <w:spacing w:after="0" w:line="240" w:lineRule="auto"/>
              <w:rPr>
                <w:sz w:val="16"/>
                <w:szCs w:val="16"/>
              </w:rPr>
            </w:pPr>
            <w:r w:rsidRPr="00753AE8">
              <w:rPr>
                <w:b/>
                <w:sz w:val="16"/>
                <w:szCs w:val="16"/>
              </w:rPr>
              <w:t>Place OF Supply</w:t>
            </w:r>
          </w:p>
        </w:tc>
        <w:tc>
          <w:tcPr>
            <w:tcW w:w="2279" w:type="dxa"/>
            <w:shd w:val="clear" w:color="auto" w:fill="auto"/>
          </w:tcPr>
          <w:p w:rsidR="00FB5FF0" w:rsidRPr="00753AE8" w:rsidRDefault="00AE3B34" w:rsidP="008D4800">
            <w:pPr>
              <w:spacing w:after="0"/>
              <w:rPr>
                <w:sz w:val="16"/>
                <w:szCs w:val="16"/>
              </w:rPr>
            </w:pPr>
            <w:r w:rsidRPr="00753AE8">
              <w:rPr>
                <w:sz w:val="16"/>
                <w:szCs w:val="16"/>
              </w:rPr>
              <w:fldChar w:fldCharType="begin"/>
            </w:r>
            <w:r w:rsidRPr="00753AE8">
              <w:rPr>
                <w:sz w:val="16"/>
                <w:szCs w:val="16"/>
              </w:rPr>
              <w:instrText xml:space="preserve"> MERGEFIELD  placeofsupply  \* MERGEFORMAT </w:instrText>
            </w:r>
            <w:r w:rsidRPr="00753AE8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753AE8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/>
            </w:r>
          </w:p>
        </w:tc>
      </w:tr>
      <w:tr w:rsidR="00FB5FF0" w:rsidRPr="00753AE8" w:rsidTr="00485872">
        <w:trPr>
          <w:trHeight w:val="269"/>
        </w:trPr>
        <w:tc>
          <w:tcPr>
            <w:tcW w:w="6498" w:type="dxa"/>
            <w:vMerge/>
            <w:shd w:val="clear" w:color="auto" w:fill="auto"/>
          </w:tcPr>
          <w:p w:rsidR="00FB5FF0" w:rsidRPr="00753AE8" w:rsidRDefault="00FB5FF0" w:rsidP="000542B0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321" w:type="dxa"/>
            <w:gridSpan w:val="2"/>
            <w:shd w:val="clear" w:color="auto" w:fill="auto"/>
          </w:tcPr>
          <w:p w:rsidR="00FB5FF0" w:rsidRPr="00753AE8" w:rsidRDefault="00AE3B34" w:rsidP="000542B0">
            <w:pPr>
              <w:spacing w:after="0"/>
              <w:rPr>
                <w:sz w:val="16"/>
                <w:szCs w:val="16"/>
              </w:rPr>
            </w:pPr>
            <w:r w:rsidRPr="00753AE8">
              <w:rPr>
                <w:b/>
                <w:sz w:val="16"/>
                <w:szCs w:val="16"/>
              </w:rPr>
              <w:t>Location</w:t>
            </w:r>
          </w:p>
        </w:tc>
        <w:tc>
          <w:tcPr>
            <w:tcW w:w="2279" w:type="dxa"/>
            <w:shd w:val="clear" w:color="auto" w:fill="auto"/>
          </w:tcPr>
          <w:p w:rsidR="00FB5FF0" w:rsidRPr="00753AE8" w:rsidRDefault="005A766D" w:rsidP="000542B0">
            <w:pPr>
              <w:spacing w:after="0"/>
              <w:rPr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WEST BENGAL</w:t>
            </w:r>
          </w:p>
        </w:tc>
      </w:tr>
    </w:tbl>
    <w:p w:rsidR="00F554BE" w:rsidRDefault="00F554BE" w:rsidP="006C5D3E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25"/>
        <w:gridCol w:w="6235"/>
      </w:tblGrid>
      <w:tr w:rsidR="00725EBA" w:rsidRPr="00A35DBA" w:rsidTr="005813C8">
        <w:trPr>
          <w:trHeight w:val="1088"/>
        </w:trPr>
        <w:tc>
          <w:tcPr>
            <w:tcW w:w="3192" w:type="dxa"/>
            <w:shd w:val="clear" w:color="auto" w:fill="auto"/>
          </w:tcPr>
          <w:p w:rsidR="00725EBA" w:rsidRPr="00A35DBA" w:rsidRDefault="00725EBA" w:rsidP="00D32D66">
            <w:pPr>
              <w:tabs>
                <w:tab w:val="left" w:pos="6375"/>
              </w:tabs>
              <w:spacing w:after="0"/>
              <w:rPr>
                <w:b/>
                <w:sz w:val="16"/>
                <w:szCs w:val="16"/>
              </w:rPr>
            </w:pPr>
            <w:r w:rsidRPr="00A35DBA">
              <w:rPr>
                <w:b/>
                <w:sz w:val="16"/>
                <w:szCs w:val="16"/>
              </w:rPr>
              <w:t>Buyer’s Name</w:t>
            </w:r>
          </w:p>
          <w:p w:rsidR="00725EBA" w:rsidRPr="00A35DBA" w:rsidRDefault="00725EBA" w:rsidP="00D32D66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M/S </w:t>
            </w: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dname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A35DBA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/>
            </w:r>
          </w:p>
          <w:p w:rsidR="008B623C" w:rsidRDefault="008B623C" w:rsidP="00D32D66">
            <w:pPr>
              <w:spacing w:after="0"/>
              <w:rPr>
                <w:b/>
                <w:sz w:val="16"/>
                <w:szCs w:val="16"/>
              </w:rPr>
            </w:pPr>
          </w:p>
          <w:p w:rsidR="00725EBA" w:rsidRPr="00A35DBA" w:rsidRDefault="00725EBA" w:rsidP="00086326">
            <w:pPr>
              <w:spacing w:after="0"/>
              <w:rPr>
                <w:b/>
                <w:sz w:val="16"/>
                <w:szCs w:val="16"/>
              </w:rPr>
            </w:pPr>
            <w:r w:rsidRPr="00A35DBA">
              <w:rPr>
                <w:b/>
                <w:sz w:val="16"/>
                <w:szCs w:val="16"/>
              </w:rPr>
              <w:t xml:space="preserve">Contact NO </w:t>
            </w: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Distributor_ContactNo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Pr="00A35DBA">
              <w:rPr>
                <w:sz w:val="16"/>
                <w:szCs w:val="16"/>
              </w:rPr>
              <w:fldChar w:fldCharType="end"/>
            </w:r>
            <w:r w:rsidR="00086326">
              <w:rPr>
                <w:sz w:val="16"/>
                <w:szCs w:val="16"/>
              </w:rPr>
              <w:t/>
            </w:r>
            <w:r w:rsidR="008D4800">
              <w:rPr>
                <w:sz w:val="16"/>
                <w:szCs w:val="16"/>
              </w:rPr>
              <w:t/>
            </w:r>
          </w:p>
        </w:tc>
        <w:tc>
          <w:tcPr>
            <w:tcW w:w="6384" w:type="dxa"/>
            <w:shd w:val="clear" w:color="auto" w:fill="auto"/>
          </w:tcPr>
          <w:p w:rsidR="00725EBA" w:rsidRPr="00A35DBA" w:rsidRDefault="00725EBA" w:rsidP="00D32D66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b/>
                <w:sz w:val="16"/>
                <w:szCs w:val="16"/>
              </w:rPr>
              <w:t>Billing Address</w:t>
            </w:r>
            <w:r w:rsidR="00B052D4">
              <w:rPr>
                <w:b/>
                <w:sz w:val="16"/>
                <w:szCs w:val="16"/>
              </w:rPr>
              <w:t xml:space="preserve">  </w:t>
            </w:r>
          </w:p>
          <w:p w:rsidR="00725EBA" w:rsidRDefault="00725EBA" w:rsidP="00D32D66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daddress1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A35DBA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/>
            </w:r>
            <w:r w:rsidRPr="00A35DBA">
              <w:rPr>
                <w:sz w:val="16"/>
                <w:szCs w:val="16"/>
              </w:rPr>
              <w:t xml:space="preserve"> </w:t>
            </w:r>
          </w:p>
          <w:p w:rsidR="00B052D4" w:rsidRPr="00B052D4" w:rsidRDefault="00B052D4" w:rsidP="00D32D66">
            <w:pPr>
              <w:spacing w:after="0"/>
              <w:rPr>
                <w:b/>
                <w:sz w:val="16"/>
                <w:szCs w:val="16"/>
              </w:rPr>
            </w:pPr>
            <w:r w:rsidRPr="00B052D4">
              <w:rPr>
                <w:b/>
                <w:sz w:val="16"/>
                <w:szCs w:val="16"/>
              </w:rPr>
              <w:t>Shipping Address</w:t>
            </w:r>
          </w:p>
          <w:p w:rsidR="00725EBA" w:rsidRPr="00A35DBA" w:rsidRDefault="00725EBA" w:rsidP="008D4800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fldChar w:fldCharType="begin"/>
            </w:r>
            <w:r w:rsidRPr="00A35DBA">
              <w:rPr>
                <w:sz w:val="16"/>
                <w:szCs w:val="16"/>
              </w:rPr>
              <w:instrText xml:space="preserve"> MERGEFIELD  daddress2  \* MERGEFORMAT </w:instrText>
            </w:r>
            <w:r w:rsidRPr="00A35DBA">
              <w:rPr>
                <w:sz w:val="16"/>
                <w:szCs w:val="16"/>
              </w:rPr>
              <w:fldChar w:fldCharType="separate"/>
            </w:r>
            <w:r w:rsidR="008D4800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A35DBA">
              <w:rPr>
                <w:sz w:val="16"/>
                <w:szCs w:val="16"/>
              </w:rPr>
              <w:fldChar w:fldCharType="end"/>
            </w:r>
            <w:r w:rsidR="008D4800">
              <w:rPr>
                <w:sz w:val="16"/>
                <w:szCs w:val="16"/>
              </w:rPr>
              <w:t/>
            </w:r>
          </w:p>
        </w:tc>
      </w:tr>
    </w:tbl>
    <w:p w:rsidR="00F51E41" w:rsidRDefault="00F51E41" w:rsidP="006C5D3E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6"/>
        <w:gridCol w:w="1417"/>
        <w:gridCol w:w="1460"/>
        <w:gridCol w:w="1577"/>
      </w:tblGrid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  <w:tr w:rsidR="008D3AAE" w:rsidRPr="00A35DBA" w:rsidTr="003A2F86">
        <w:trPr>
          <w:trHeight w:val="593"/>
        </w:trPr>
        <w:tc>
          <w:tcPr>
            <w:tcW w:w="5058" w:type="dxa"/>
            <w:shd w:val="clear" w:color="auto" w:fill="auto"/>
          </w:tcPr>
          <w:p w:rsidR="008D3AAE" w:rsidRDefault="008D3AAE" w:rsidP="004E73B1">
            <w:pPr>
              <w:spacing w:after="0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                                             DESCRIPTION</w:t>
            </w:r>
          </w:p>
          <w:p w:rsidR="00732A30" w:rsidRPr="00A35DBA" w:rsidRDefault="00732A30" w:rsidP="004E73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40" w:type="dxa"/>
            <w:shd w:val="clear" w:color="auto" w:fill="auto"/>
          </w:tcPr>
          <w:p w:rsidR="008D3AAE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QUANTITY</w:t>
            </w:r>
          </w:p>
          <w:p w:rsidR="00732A30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482" w:type="dxa"/>
            <w:shd w:val="clear" w:color="auto" w:fill="auto"/>
          </w:tcPr>
          <w:p w:rsidR="008D3AAE" w:rsidRPr="00A35DBA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RATE</w:t>
            </w:r>
          </w:p>
          <w:p w:rsidR="008D3AAE" w:rsidRPr="00A35DBA" w:rsidRDefault="00732A30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</w:t>
            </w:r>
            <w:r w:rsidR="008D3AAE" w:rsidRPr="00A35DBA">
              <w:rPr>
                <w:sz w:val="16"/>
                <w:szCs w:val="16"/>
              </w:rPr>
              <w:t xml:space="preserve">s</w:t>
            </w:r>
            <w:r>
              <w:rPr>
                <w:sz w:val="16"/>
                <w:szCs w:val="16"/>
              </w:rPr>
              <w:t xml:space="preserve">undefined</w:t>
            </w:r>
            <w:r w:rsidR="008D3AAE" w:rsidRPr="00A35DBA">
              <w:rPr>
                <w:sz w:val="16"/>
                <w:szCs w:val="16"/>
              </w:rPr>
              <w:t xml:space="preserve">.    p.</w:t>
            </w:r>
            <w:r>
              <w:rPr>
                <w:sz w:val="16"/>
                <w:szCs w:val="16"/>
              </w:rPr>
              <w:t xml:space="preserve">undefined</w:t>
            </w:r>
          </w:p>
        </w:tc>
        <w:tc>
          <w:tcPr>
            <w:tcW w:w="1596" w:type="dxa"/>
            <w:shd w:val="clear" w:color="auto" w:fill="auto"/>
          </w:tcPr>
          <w:p w:rsidR="00732A30" w:rsidRDefault="008D3AAE" w:rsidP="004E73B1">
            <w:pPr>
              <w:spacing w:after="0"/>
              <w:jc w:val="right"/>
              <w:rPr>
                <w:sz w:val="16"/>
                <w:szCs w:val="16"/>
              </w:rPr>
            </w:pPr>
            <w:r w:rsidRPr="00A35DBA">
              <w:rPr>
                <w:sz w:val="16"/>
                <w:szCs w:val="16"/>
              </w:rPr>
              <w:t xml:space="preserve">rs.       p.</w:t>
            </w:r>
          </w:p>
          <w:p w:rsidR="008D3AAE" w:rsidRPr="00732A30" w:rsidRDefault="00732A30" w:rsidP="00732A3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undefined</w:t>
            </w:r>
          </w:p>
        </w:tc>
      </w:tr>
    </w:tbl>
    <w:p w:rsidR="002F2374" w:rsidRDefault="002F2374" w:rsidP="00F51E41">
      <w:pPr>
        <w:tabs>
          <w:tab w:val="left" w:pos="4335"/>
        </w:tabs>
        <w:spacing w:after="0"/>
        <w:rPr>
          <w:b/>
          <w:sz w:val="16"/>
          <w:szCs w:val="16"/>
        </w:rPr>
      </w:pPr>
    </w:p>
    <w:tbl>
      <w:tblPr>
        <w:tblW w:w="0" w:type="auto"/>
        <w:tblInd w:w="4608" w:type="dxa"/>
        <w:tblLook w:val="04A0" w:firstRow="1" w:lastRow="0" w:firstColumn="1" w:lastColumn="0" w:noHBand="0" w:noVBand="1"/>
      </w:tblPr>
      <w:tblGrid>
        <w:gridCol w:w="2275"/>
        <w:gridCol w:w="970"/>
        <w:gridCol w:w="1507"/>
      </w:tblGrid>
      <w:tr w:rsidR="00400310" w:rsidRPr="007C78B5" w:rsidTr="002003D3">
        <w:tc>
          <w:tcPr>
            <w:tcW w:w="2430" w:type="dxa"/>
            <w:shd w:val="clear" w:color="auto" w:fill="auto"/>
          </w:tcPr>
          <w:p w:rsidR="00400310" w:rsidRPr="007C78B5" w:rsidRDefault="00DD335B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 xml:space="preserve">Sub </w:t>
            </w:r>
            <w:r w:rsidR="00F03DFE" w:rsidRPr="007C78B5">
              <w:rPr>
                <w:sz w:val="16"/>
                <w:szCs w:val="16"/>
              </w:rPr>
              <w:t>Total</w:t>
            </w:r>
          </w:p>
        </w:tc>
        <w:tc>
          <w:tcPr>
            <w:tcW w:w="990" w:type="dxa"/>
            <w:shd w:val="clear" w:color="auto" w:fill="auto"/>
          </w:tcPr>
          <w:p w:rsidR="00400310" w:rsidRPr="007C78B5" w:rsidRDefault="00400310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400310" w:rsidRPr="007C78B5" w:rsidRDefault="00CC636B" w:rsidP="00853515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total1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853515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fldChar w:fldCharType="end"/>
            </w:r>
            <w:bookmarkStart w:id="0" w:name="_GoBack"/>
            <w:bookmarkEnd w:id="0"/>
            <w:r w:rsidR="00853515">
              <w:rPr>
                <w:sz w:val="16"/>
                <w:szCs w:val="16"/>
              </w:rPr>
              <w:t/>
            </w:r>
          </w:p>
        </w:tc>
      </w:tr>
      <w:tr w:rsidR="00400310" w:rsidRPr="007C78B5" w:rsidTr="002003D3">
        <w:tc>
          <w:tcPr>
            <w:tcW w:w="2430" w:type="dxa"/>
            <w:shd w:val="clear" w:color="auto" w:fill="auto"/>
          </w:tcPr>
          <w:p w:rsidR="00400310" w:rsidRPr="007C78B5" w:rsidRDefault="00F03DFE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>CGST</w:t>
            </w:r>
          </w:p>
        </w:tc>
        <w:tc>
          <w:tcPr>
            <w:tcW w:w="990" w:type="dxa"/>
            <w:shd w:val="clear" w:color="auto" w:fill="auto"/>
          </w:tcPr>
          <w:p w:rsidR="00400310" w:rsidRPr="007C78B5" w:rsidRDefault="00F82D43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cgstp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t>%</w:t>
            </w:r>
          </w:p>
        </w:tc>
        <w:tc>
          <w:tcPr>
            <w:tcW w:w="1548" w:type="dxa"/>
            <w:shd w:val="clear" w:color="auto" w:fill="auto"/>
          </w:tcPr>
          <w:p w:rsidR="00400310" w:rsidRPr="007C78B5" w:rsidRDefault="00064B0C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cgsta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/>
            </w:r>
          </w:p>
        </w:tc>
      </w:tr>
      <w:tr w:rsidR="00400310" w:rsidRPr="007C78B5" w:rsidTr="002003D3">
        <w:tc>
          <w:tcPr>
            <w:tcW w:w="2430" w:type="dxa"/>
            <w:shd w:val="clear" w:color="auto" w:fill="auto"/>
          </w:tcPr>
          <w:p w:rsidR="00400310" w:rsidRPr="007C78B5" w:rsidRDefault="00F03DFE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>SGST</w:t>
            </w:r>
          </w:p>
        </w:tc>
        <w:tc>
          <w:tcPr>
            <w:tcW w:w="990" w:type="dxa"/>
            <w:shd w:val="clear" w:color="auto" w:fill="auto"/>
          </w:tcPr>
          <w:p w:rsidR="00400310" w:rsidRPr="007C78B5" w:rsidRDefault="00F82D43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sgstp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t>%</w:t>
            </w:r>
          </w:p>
        </w:tc>
        <w:tc>
          <w:tcPr>
            <w:tcW w:w="1548" w:type="dxa"/>
            <w:shd w:val="clear" w:color="auto" w:fill="auto"/>
          </w:tcPr>
          <w:p w:rsidR="00400310" w:rsidRPr="007C78B5" w:rsidRDefault="00064B0C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sgsta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/>
            </w:r>
          </w:p>
        </w:tc>
      </w:tr>
      <w:tr w:rsidR="00400310" w:rsidRPr="007C78B5" w:rsidTr="002003D3">
        <w:tc>
          <w:tcPr>
            <w:tcW w:w="2430" w:type="dxa"/>
            <w:shd w:val="clear" w:color="auto" w:fill="auto"/>
          </w:tcPr>
          <w:p w:rsidR="00400310" w:rsidRPr="007C78B5" w:rsidRDefault="00F03DFE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 xml:space="preserve">IGST  </w:t>
            </w:r>
          </w:p>
        </w:tc>
        <w:tc>
          <w:tcPr>
            <w:tcW w:w="990" w:type="dxa"/>
            <w:shd w:val="clear" w:color="auto" w:fill="auto"/>
          </w:tcPr>
          <w:p w:rsidR="00400310" w:rsidRPr="007C78B5" w:rsidRDefault="00F82D43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igstp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t>%</w:t>
            </w:r>
          </w:p>
        </w:tc>
        <w:tc>
          <w:tcPr>
            <w:tcW w:w="1548" w:type="dxa"/>
            <w:shd w:val="clear" w:color="auto" w:fill="auto"/>
          </w:tcPr>
          <w:p w:rsidR="00400310" w:rsidRPr="007C78B5" w:rsidRDefault="00F672C0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igsta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/>
            </w:r>
          </w:p>
        </w:tc>
      </w:tr>
      <w:tr w:rsidR="00DD335B" w:rsidRPr="007C78B5" w:rsidTr="002003D3">
        <w:tc>
          <w:tcPr>
            <w:tcW w:w="243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rPr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>Total Taxable</w:t>
            </w:r>
          </w:p>
        </w:tc>
        <w:tc>
          <w:tcPr>
            <w:tcW w:w="99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DD335B" w:rsidRPr="007C78B5" w:rsidRDefault="00D86014" w:rsidP="0073073D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fldChar w:fldCharType="begin"/>
            </w:r>
            <w:r w:rsidRPr="007C78B5">
              <w:rPr>
                <w:sz w:val="16"/>
                <w:szCs w:val="16"/>
              </w:rPr>
              <w:instrText xml:space="preserve"> MERGEFIELD  totaltaxable  \* MERGEFORMAT </w:instrText>
            </w:r>
            <w:r w:rsidRPr="007C78B5"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 w:rsidRPr="007C78B5"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/>
            </w:r>
          </w:p>
        </w:tc>
      </w:tr>
      <w:tr w:rsidR="00DD335B" w:rsidRPr="007C78B5" w:rsidTr="002003D3">
        <w:tc>
          <w:tcPr>
            <w:tcW w:w="243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rPr>
                <w:sz w:val="16"/>
                <w:szCs w:val="16"/>
              </w:rPr>
            </w:pPr>
            <w:r w:rsidRPr="007C78B5">
              <w:rPr>
                <w:sz w:val="16"/>
                <w:szCs w:val="16"/>
              </w:rPr>
              <w:t>Total</w:t>
            </w:r>
            <w:r w:rsidR="00A07D61">
              <w:rPr>
                <w:sz w:val="16"/>
                <w:szCs w:val="16"/>
              </w:rPr>
              <w:t xml:space="preserve"> Tax</w:t>
            </w:r>
          </w:p>
        </w:tc>
        <w:tc>
          <w:tcPr>
            <w:tcW w:w="99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DD335B" w:rsidRPr="007C78B5" w:rsidRDefault="00F96E1D" w:rsidP="0073073D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taxamt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73073D">
              <w:rPr>
                <w:noProof/>
                <w:sz w:val="16"/>
                <w:szCs w:val="16"/>
              </w:rPr>
              <w:t xml:space="preserve">undefined</w:t>
            </w:r>
            <w:r w:rsidR="00821D31">
              <w:rPr>
                <w:noProof/>
                <w:sz w:val="16"/>
                <w:szCs w:val="16"/>
              </w:rPr>
              <w:t/>
            </w:r>
            <w:r>
              <w:rPr>
                <w:sz w:val="16"/>
                <w:szCs w:val="16"/>
              </w:rPr>
              <w:fldChar w:fldCharType="end"/>
            </w:r>
            <w:r w:rsidR="0073073D">
              <w:rPr>
                <w:sz w:val="16"/>
                <w:szCs w:val="16"/>
              </w:rPr>
              <w:t/>
            </w:r>
          </w:p>
        </w:tc>
      </w:tr>
      <w:tr w:rsidR="00DD335B" w:rsidRPr="007C78B5" w:rsidTr="002003D3">
        <w:tc>
          <w:tcPr>
            <w:tcW w:w="243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DD335B" w:rsidRPr="007C78B5" w:rsidRDefault="00DD335B" w:rsidP="00D32D66">
            <w:pPr>
              <w:tabs>
                <w:tab w:val="left" w:pos="4335"/>
              </w:tabs>
              <w:spacing w:after="0"/>
              <w:jc w:val="right"/>
              <w:rPr>
                <w:sz w:val="16"/>
                <w:szCs w:val="16"/>
              </w:rPr>
            </w:pPr>
          </w:p>
        </w:tc>
      </w:tr>
      <w:tr w:rsidR="00400310" w:rsidRPr="007C78B5" w:rsidTr="002003D3">
        <w:tc>
          <w:tcPr>
            <w:tcW w:w="2430" w:type="dxa"/>
            <w:shd w:val="clear" w:color="auto" w:fill="auto"/>
          </w:tcPr>
          <w:p w:rsidR="00400310" w:rsidRPr="007C78B5" w:rsidRDefault="00C52EE2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  <w:r w:rsidRPr="007C78B5">
              <w:rPr>
                <w:b/>
                <w:sz w:val="16"/>
                <w:szCs w:val="16"/>
              </w:rPr>
              <w:t>GRAND TOTAL</w:t>
            </w:r>
          </w:p>
        </w:tc>
        <w:tc>
          <w:tcPr>
            <w:tcW w:w="990" w:type="dxa"/>
            <w:shd w:val="clear" w:color="auto" w:fill="auto"/>
          </w:tcPr>
          <w:p w:rsidR="00400310" w:rsidRPr="007C78B5" w:rsidRDefault="00400310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400310" w:rsidRPr="007C78B5" w:rsidRDefault="00D157EA" w:rsidP="0073073D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  <w:r w:rsidRPr="007C78B5">
              <w:rPr>
                <w:b/>
                <w:sz w:val="16"/>
                <w:szCs w:val="16"/>
              </w:rPr>
              <w:fldChar w:fldCharType="begin"/>
            </w:r>
            <w:r w:rsidRPr="007C78B5">
              <w:rPr>
                <w:b/>
                <w:sz w:val="16"/>
                <w:szCs w:val="16"/>
              </w:rPr>
              <w:instrText xml:space="preserve"> MERGEFIELD  grandtotal  \* MERGEFORMAT </w:instrText>
            </w:r>
            <w:r w:rsidRPr="007C78B5">
              <w:rPr>
                <w:b/>
                <w:sz w:val="16"/>
                <w:szCs w:val="16"/>
              </w:rPr>
              <w:fldChar w:fldCharType="separate"/>
            </w:r>
            <w:r w:rsidR="0073073D">
              <w:rPr>
                <w:b/>
                <w:noProof/>
                <w:sz w:val="16"/>
                <w:szCs w:val="16"/>
              </w:rPr>
              <w:t xml:space="preserve">undefined</w:t>
            </w:r>
            <w:r w:rsidR="00821D31">
              <w:rPr>
                <w:b/>
                <w:noProof/>
                <w:sz w:val="16"/>
                <w:szCs w:val="16"/>
              </w:rPr>
              <w:t/>
            </w:r>
            <w:r w:rsidRPr="007C78B5">
              <w:rPr>
                <w:b/>
                <w:sz w:val="16"/>
                <w:szCs w:val="16"/>
              </w:rPr>
              <w:fldChar w:fldCharType="end"/>
            </w:r>
            <w:r w:rsidR="0073073D">
              <w:rPr>
                <w:b/>
                <w:sz w:val="16"/>
                <w:szCs w:val="16"/>
              </w:rPr>
              <w:t/>
            </w:r>
          </w:p>
        </w:tc>
      </w:tr>
      <w:tr w:rsidR="00035F2A" w:rsidRPr="007C78B5" w:rsidTr="002003D3">
        <w:tc>
          <w:tcPr>
            <w:tcW w:w="2430" w:type="dxa"/>
            <w:shd w:val="clear" w:color="auto" w:fill="auto"/>
          </w:tcPr>
          <w:p w:rsidR="00035F2A" w:rsidRPr="007C78B5" w:rsidRDefault="00035F2A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</w:tcPr>
          <w:p w:rsidR="00035F2A" w:rsidRPr="007C78B5" w:rsidRDefault="00035F2A" w:rsidP="00D32D66">
            <w:pPr>
              <w:tabs>
                <w:tab w:val="left" w:pos="4335"/>
              </w:tabs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1548" w:type="dxa"/>
            <w:shd w:val="clear" w:color="auto" w:fill="auto"/>
          </w:tcPr>
          <w:p w:rsidR="00035F2A" w:rsidRPr="007C78B5" w:rsidRDefault="00035F2A" w:rsidP="00D32D66">
            <w:pPr>
              <w:tabs>
                <w:tab w:val="left" w:pos="4335"/>
              </w:tabs>
              <w:spacing w:after="0"/>
              <w:jc w:val="right"/>
              <w:rPr>
                <w:b/>
                <w:sz w:val="16"/>
                <w:szCs w:val="16"/>
              </w:rPr>
            </w:pPr>
          </w:p>
        </w:tc>
      </w:tr>
    </w:tbl>
    <w:p w:rsidR="00A80784" w:rsidRPr="00A80784" w:rsidRDefault="00A80784" w:rsidP="00A80784">
      <w:pPr>
        <w:spacing w:after="0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50"/>
        <w:gridCol w:w="8010"/>
      </w:tblGrid>
      <w:tr w:rsidR="00A80784" w:rsidRPr="00A80784" w:rsidTr="00A80784">
        <w:tc>
          <w:tcPr>
            <w:tcW w:w="1368" w:type="dxa"/>
            <w:shd w:val="clear" w:color="auto" w:fill="auto"/>
          </w:tcPr>
          <w:p w:rsidR="00A80784" w:rsidRPr="00A80784" w:rsidRDefault="00A80784" w:rsidP="00A80784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 w:rsidRPr="00A80784">
              <w:rPr>
                <w:b/>
                <w:sz w:val="16"/>
                <w:szCs w:val="16"/>
              </w:rPr>
              <w:t>Rupees in words:</w:t>
            </w:r>
            <w:r w:rsidRPr="00A80784">
              <w:rPr>
                <w:sz w:val="16"/>
                <w:szCs w:val="16"/>
              </w:rPr>
              <w:t xml:space="preserve">   </w:t>
            </w:r>
          </w:p>
        </w:tc>
        <w:tc>
          <w:tcPr>
            <w:tcW w:w="8208" w:type="dxa"/>
            <w:shd w:val="clear" w:color="auto" w:fill="auto"/>
          </w:tcPr>
          <w:p w:rsidR="00A80784" w:rsidRPr="00A80784" w:rsidRDefault="00A80784" w:rsidP="0073073D">
            <w:pPr>
              <w:tabs>
                <w:tab w:val="left" w:pos="4335"/>
              </w:tabs>
              <w:spacing w:after="0"/>
              <w:rPr>
                <w:b/>
                <w:sz w:val="20"/>
                <w:szCs w:val="20"/>
              </w:rPr>
            </w:pPr>
            <w:r w:rsidRPr="00A80784">
              <w:rPr>
                <w:b/>
                <w:sz w:val="16"/>
                <w:szCs w:val="16"/>
              </w:rPr>
              <w:fldChar w:fldCharType="begin"/>
            </w:r>
            <w:r w:rsidRPr="00A80784">
              <w:rPr>
                <w:b/>
                <w:sz w:val="16"/>
                <w:szCs w:val="16"/>
              </w:rPr>
              <w:instrText xml:space="preserve"> MERGEFIELD  rsinwords  \* MERGEFORMAT </w:instrText>
            </w:r>
            <w:r w:rsidRPr="00A80784">
              <w:rPr>
                <w:b/>
                <w:sz w:val="16"/>
                <w:szCs w:val="16"/>
              </w:rPr>
              <w:fldChar w:fldCharType="separate"/>
            </w:r>
            <w:r w:rsidR="0073073D">
              <w:rPr>
                <w:b/>
                <w:noProof/>
                <w:sz w:val="16"/>
                <w:szCs w:val="16"/>
              </w:rPr>
              <w:t xml:space="preserve">undefined</w:t>
            </w:r>
            <w:r w:rsidR="00821D31">
              <w:rPr>
                <w:b/>
                <w:noProof/>
                <w:sz w:val="16"/>
                <w:szCs w:val="16"/>
              </w:rPr>
              <w:t/>
            </w:r>
            <w:r w:rsidRPr="00A80784">
              <w:rPr>
                <w:b/>
                <w:sz w:val="16"/>
                <w:szCs w:val="16"/>
              </w:rPr>
              <w:fldChar w:fldCharType="end"/>
            </w:r>
            <w:r w:rsidR="0073073D">
              <w:rPr>
                <w:b/>
                <w:sz w:val="16"/>
                <w:szCs w:val="16"/>
              </w:rPr>
              <w:t/>
            </w:r>
          </w:p>
        </w:tc>
      </w:tr>
    </w:tbl>
    <w:p w:rsidR="003B5471" w:rsidRDefault="00F51E41" w:rsidP="00F51E41">
      <w:pPr>
        <w:tabs>
          <w:tab w:val="left" w:pos="4335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</w:r>
      <w:r w:rsidR="003B5471">
        <w:rPr>
          <w:b/>
          <w:sz w:val="20"/>
          <w:szCs w:val="20"/>
        </w:rPr>
        <w:tab/>
        <w:t xml:space="preserve">                  </w:t>
      </w:r>
      <w:r w:rsidR="003B5471" w:rsidRPr="00813804">
        <w:rPr>
          <w:sz w:val="16"/>
          <w:szCs w:val="16"/>
        </w:rPr>
        <w:t>E &amp; O.E.</w:t>
      </w:r>
      <w:r>
        <w:rPr>
          <w:b/>
          <w:sz w:val="20"/>
          <w:szCs w:val="20"/>
        </w:rPr>
        <w:t xml:space="preserve">    </w:t>
      </w:r>
    </w:p>
    <w:p w:rsidR="003B5471" w:rsidRDefault="003B5471" w:rsidP="00F51E41">
      <w:pPr>
        <w:tabs>
          <w:tab w:val="left" w:pos="4335"/>
        </w:tabs>
        <w:spacing w:after="0"/>
        <w:rPr>
          <w:sz w:val="16"/>
          <w:szCs w:val="16"/>
        </w:rPr>
      </w:pPr>
      <w:r w:rsidRPr="00813804">
        <w:rPr>
          <w:sz w:val="16"/>
          <w:szCs w:val="16"/>
        </w:rPr>
        <w:t xml:space="preserve">                                                                                   </w:t>
      </w:r>
    </w:p>
    <w:p w:rsidR="00E77EAD" w:rsidRDefault="00E77EAD" w:rsidP="00F51E41">
      <w:pPr>
        <w:tabs>
          <w:tab w:val="left" w:pos="4335"/>
        </w:tabs>
        <w:spacing w:after="0"/>
        <w:rPr>
          <w:sz w:val="16"/>
          <w:szCs w:val="16"/>
        </w:rPr>
      </w:pPr>
    </w:p>
    <w:p w:rsidR="003B5471" w:rsidRDefault="003B5471" w:rsidP="00F51E41">
      <w:pPr>
        <w:tabs>
          <w:tab w:val="left" w:pos="4335"/>
        </w:tabs>
        <w:spacing w:after="0"/>
        <w:rPr>
          <w:sz w:val="16"/>
          <w:szCs w:val="16"/>
        </w:rPr>
      </w:pPr>
    </w:p>
    <w:p w:rsidR="00A44FA7" w:rsidRDefault="003B5471" w:rsidP="0037486F">
      <w:pPr>
        <w:tabs>
          <w:tab w:val="left" w:pos="4335"/>
        </w:tabs>
        <w:spacing w:after="0"/>
        <w:rPr>
          <w:rFonts w:cs="Calibri"/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Pr="00813804">
        <w:rPr>
          <w:sz w:val="16"/>
          <w:szCs w:val="16"/>
        </w:rPr>
        <w:t>Authorized Signatory</w:t>
      </w:r>
      <w:r w:rsidR="00F51E41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="00F51E41">
        <w:rPr>
          <w:b/>
          <w:sz w:val="20"/>
          <w:szCs w:val="20"/>
        </w:rPr>
        <w:tab/>
      </w:r>
      <w:r w:rsidR="00F51E41">
        <w:rPr>
          <w:b/>
          <w:sz w:val="20"/>
          <w:szCs w:val="20"/>
        </w:rPr>
        <w:tab/>
      </w:r>
    </w:p>
    <w:p w:rsidR="003C3675" w:rsidRDefault="003C3675" w:rsidP="00F51E41">
      <w:pPr>
        <w:tabs>
          <w:tab w:val="left" w:pos="6375"/>
        </w:tabs>
        <w:spacing w:after="0"/>
        <w:rPr>
          <w:rFonts w:cs="Calibri"/>
          <w:b/>
          <w:sz w:val="16"/>
          <w:szCs w:val="16"/>
          <w:u w:val="single"/>
        </w:rPr>
      </w:pPr>
    </w:p>
    <w:p w:rsidR="003C3675" w:rsidRPr="0080456C" w:rsidRDefault="003C3675" w:rsidP="003C3675">
      <w:pPr>
        <w:jc w:val="center"/>
        <w:rPr>
          <w:sz w:val="16"/>
          <w:szCs w:val="20"/>
        </w:rPr>
      </w:pPr>
      <w:r w:rsidRPr="00CC48BA">
        <w:rPr>
          <w:sz w:val="16"/>
          <w:szCs w:val="20"/>
        </w:rPr>
        <w:t>This is a Computer generated Invoice</w:t>
      </w:r>
    </w:p>
    <w:p w:rsidR="003C3675" w:rsidRDefault="003C3675" w:rsidP="00F51E41">
      <w:pPr>
        <w:tabs>
          <w:tab w:val="left" w:pos="6375"/>
        </w:tabs>
        <w:spacing w:after="0"/>
        <w:rPr>
          <w:rFonts w:cs="Calibri"/>
          <w:b/>
          <w:sz w:val="16"/>
          <w:szCs w:val="16"/>
          <w:u w:val="single"/>
        </w:rPr>
      </w:pPr>
    </w:p>
    <w:sectPr w:rsidR="003C3675" w:rsidSect="00A44FA7">
      <w:pgSz w:w="12240" w:h="15840"/>
      <w:pgMar w:top="576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478" w:rsidRDefault="00705478" w:rsidP="00A44FA7">
      <w:pPr>
        <w:spacing w:after="0" w:line="240" w:lineRule="auto"/>
      </w:pPr>
      <w:r>
        <w:separator/>
      </w:r>
    </w:p>
  </w:endnote>
  <w:endnote w:type="continuationSeparator" w:id="0">
    <w:p w:rsidR="00705478" w:rsidRDefault="00705478" w:rsidP="00A4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478" w:rsidRDefault="00705478" w:rsidP="00A44FA7">
      <w:pPr>
        <w:spacing w:after="0" w:line="240" w:lineRule="auto"/>
      </w:pPr>
      <w:r>
        <w:separator/>
      </w:r>
    </w:p>
  </w:footnote>
  <w:footnote w:type="continuationSeparator" w:id="0">
    <w:p w:rsidR="00705478" w:rsidRDefault="00705478" w:rsidP="00A4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31"/>
    <w:rsid w:val="00000B65"/>
    <w:rsid w:val="00000D44"/>
    <w:rsid w:val="000041B6"/>
    <w:rsid w:val="00035F2A"/>
    <w:rsid w:val="00047FFE"/>
    <w:rsid w:val="000542B0"/>
    <w:rsid w:val="0005461B"/>
    <w:rsid w:val="00061477"/>
    <w:rsid w:val="00064B0C"/>
    <w:rsid w:val="00077483"/>
    <w:rsid w:val="00086326"/>
    <w:rsid w:val="00086977"/>
    <w:rsid w:val="000903F0"/>
    <w:rsid w:val="00093316"/>
    <w:rsid w:val="000A5A45"/>
    <w:rsid w:val="000B499F"/>
    <w:rsid w:val="000B5CAA"/>
    <w:rsid w:val="000C31CB"/>
    <w:rsid w:val="000C46BE"/>
    <w:rsid w:val="000D42A3"/>
    <w:rsid w:val="00111FA4"/>
    <w:rsid w:val="0014345F"/>
    <w:rsid w:val="001556ED"/>
    <w:rsid w:val="00177CAE"/>
    <w:rsid w:val="0018320A"/>
    <w:rsid w:val="00195365"/>
    <w:rsid w:val="001E1E86"/>
    <w:rsid w:val="001E41BD"/>
    <w:rsid w:val="001E605D"/>
    <w:rsid w:val="002003D3"/>
    <w:rsid w:val="00203597"/>
    <w:rsid w:val="00204BE7"/>
    <w:rsid w:val="0021709E"/>
    <w:rsid w:val="002238BF"/>
    <w:rsid w:val="00233703"/>
    <w:rsid w:val="00236157"/>
    <w:rsid w:val="00241BC6"/>
    <w:rsid w:val="002468C0"/>
    <w:rsid w:val="002564FA"/>
    <w:rsid w:val="002600DB"/>
    <w:rsid w:val="00273E60"/>
    <w:rsid w:val="00274C34"/>
    <w:rsid w:val="00281394"/>
    <w:rsid w:val="002A4D4A"/>
    <w:rsid w:val="002C74E0"/>
    <w:rsid w:val="002E1DA7"/>
    <w:rsid w:val="002E585F"/>
    <w:rsid w:val="002F115B"/>
    <w:rsid w:val="002F2374"/>
    <w:rsid w:val="002F74FF"/>
    <w:rsid w:val="00310B5B"/>
    <w:rsid w:val="003244A1"/>
    <w:rsid w:val="003270B3"/>
    <w:rsid w:val="0037486F"/>
    <w:rsid w:val="00377D2C"/>
    <w:rsid w:val="003832C3"/>
    <w:rsid w:val="003937FE"/>
    <w:rsid w:val="0039551E"/>
    <w:rsid w:val="003A2F86"/>
    <w:rsid w:val="003A3492"/>
    <w:rsid w:val="003B26B9"/>
    <w:rsid w:val="003B482D"/>
    <w:rsid w:val="003B544B"/>
    <w:rsid w:val="003B5471"/>
    <w:rsid w:val="003B7798"/>
    <w:rsid w:val="003C3675"/>
    <w:rsid w:val="003C7717"/>
    <w:rsid w:val="003E3272"/>
    <w:rsid w:val="00400310"/>
    <w:rsid w:val="00402705"/>
    <w:rsid w:val="004074E9"/>
    <w:rsid w:val="004316EC"/>
    <w:rsid w:val="00433DCC"/>
    <w:rsid w:val="00437BB3"/>
    <w:rsid w:val="00446740"/>
    <w:rsid w:val="004573BF"/>
    <w:rsid w:val="00482CFF"/>
    <w:rsid w:val="0048352D"/>
    <w:rsid w:val="00485872"/>
    <w:rsid w:val="004B4D93"/>
    <w:rsid w:val="004C4A90"/>
    <w:rsid w:val="004E0351"/>
    <w:rsid w:val="004E73B1"/>
    <w:rsid w:val="004F35F5"/>
    <w:rsid w:val="0053456F"/>
    <w:rsid w:val="005431DF"/>
    <w:rsid w:val="00544BAA"/>
    <w:rsid w:val="00564010"/>
    <w:rsid w:val="005667EB"/>
    <w:rsid w:val="00575B8E"/>
    <w:rsid w:val="005813C8"/>
    <w:rsid w:val="005A51DD"/>
    <w:rsid w:val="005A6BEC"/>
    <w:rsid w:val="005A766D"/>
    <w:rsid w:val="005C101E"/>
    <w:rsid w:val="005C2FBD"/>
    <w:rsid w:val="005C685C"/>
    <w:rsid w:val="005D76AE"/>
    <w:rsid w:val="00601C62"/>
    <w:rsid w:val="0060289F"/>
    <w:rsid w:val="00613EA0"/>
    <w:rsid w:val="00615801"/>
    <w:rsid w:val="00621F6C"/>
    <w:rsid w:val="00630D2F"/>
    <w:rsid w:val="00657FE3"/>
    <w:rsid w:val="00674851"/>
    <w:rsid w:val="006815CD"/>
    <w:rsid w:val="00681A1C"/>
    <w:rsid w:val="00690D64"/>
    <w:rsid w:val="006A2770"/>
    <w:rsid w:val="006B7CDB"/>
    <w:rsid w:val="006C00FA"/>
    <w:rsid w:val="006C5D3E"/>
    <w:rsid w:val="006C66D7"/>
    <w:rsid w:val="006E3DBB"/>
    <w:rsid w:val="006F1DCA"/>
    <w:rsid w:val="006F62F8"/>
    <w:rsid w:val="00705478"/>
    <w:rsid w:val="00725EBA"/>
    <w:rsid w:val="007272CB"/>
    <w:rsid w:val="0073073D"/>
    <w:rsid w:val="00732A30"/>
    <w:rsid w:val="00753AE8"/>
    <w:rsid w:val="007703FA"/>
    <w:rsid w:val="00790A56"/>
    <w:rsid w:val="00793730"/>
    <w:rsid w:val="00796275"/>
    <w:rsid w:val="00797AE1"/>
    <w:rsid w:val="007A3FAB"/>
    <w:rsid w:val="007A487F"/>
    <w:rsid w:val="007B0CB4"/>
    <w:rsid w:val="007B3757"/>
    <w:rsid w:val="007B3A73"/>
    <w:rsid w:val="007C78B5"/>
    <w:rsid w:val="007D2EB4"/>
    <w:rsid w:val="007E5C8B"/>
    <w:rsid w:val="007E5DF6"/>
    <w:rsid w:val="00813804"/>
    <w:rsid w:val="00821D31"/>
    <w:rsid w:val="008442CE"/>
    <w:rsid w:val="00853515"/>
    <w:rsid w:val="0086136E"/>
    <w:rsid w:val="0087011A"/>
    <w:rsid w:val="00872DEA"/>
    <w:rsid w:val="0088101D"/>
    <w:rsid w:val="0089127E"/>
    <w:rsid w:val="00894AB1"/>
    <w:rsid w:val="008A392D"/>
    <w:rsid w:val="008B623C"/>
    <w:rsid w:val="008C723C"/>
    <w:rsid w:val="008C7FEF"/>
    <w:rsid w:val="008D14F0"/>
    <w:rsid w:val="008D3AAE"/>
    <w:rsid w:val="008D4800"/>
    <w:rsid w:val="008D6D36"/>
    <w:rsid w:val="008F4A04"/>
    <w:rsid w:val="0090402D"/>
    <w:rsid w:val="00905D9D"/>
    <w:rsid w:val="009074C7"/>
    <w:rsid w:val="00930BAA"/>
    <w:rsid w:val="009348C5"/>
    <w:rsid w:val="00952C08"/>
    <w:rsid w:val="0098199A"/>
    <w:rsid w:val="009B1461"/>
    <w:rsid w:val="009D3934"/>
    <w:rsid w:val="009D7C8D"/>
    <w:rsid w:val="009E7152"/>
    <w:rsid w:val="00A07D61"/>
    <w:rsid w:val="00A306B4"/>
    <w:rsid w:val="00A35DBA"/>
    <w:rsid w:val="00A36E6A"/>
    <w:rsid w:val="00A41A53"/>
    <w:rsid w:val="00A44FA7"/>
    <w:rsid w:val="00A627C8"/>
    <w:rsid w:val="00A628A8"/>
    <w:rsid w:val="00A70251"/>
    <w:rsid w:val="00A80784"/>
    <w:rsid w:val="00A836D9"/>
    <w:rsid w:val="00AA08D2"/>
    <w:rsid w:val="00AA6216"/>
    <w:rsid w:val="00AE3B34"/>
    <w:rsid w:val="00AE4BB5"/>
    <w:rsid w:val="00AF1362"/>
    <w:rsid w:val="00B052D4"/>
    <w:rsid w:val="00B4028D"/>
    <w:rsid w:val="00B5742C"/>
    <w:rsid w:val="00B57D26"/>
    <w:rsid w:val="00B75E46"/>
    <w:rsid w:val="00B941BC"/>
    <w:rsid w:val="00BB0FE3"/>
    <w:rsid w:val="00BB197F"/>
    <w:rsid w:val="00BD1E34"/>
    <w:rsid w:val="00BD3D73"/>
    <w:rsid w:val="00C349B6"/>
    <w:rsid w:val="00C44DA3"/>
    <w:rsid w:val="00C52EE2"/>
    <w:rsid w:val="00C65DCE"/>
    <w:rsid w:val="00C73274"/>
    <w:rsid w:val="00C734ED"/>
    <w:rsid w:val="00C75590"/>
    <w:rsid w:val="00C824E9"/>
    <w:rsid w:val="00C85674"/>
    <w:rsid w:val="00C95CB2"/>
    <w:rsid w:val="00CB0514"/>
    <w:rsid w:val="00CB11B6"/>
    <w:rsid w:val="00CC636B"/>
    <w:rsid w:val="00CC6C26"/>
    <w:rsid w:val="00CC7668"/>
    <w:rsid w:val="00CD3482"/>
    <w:rsid w:val="00CD5CFF"/>
    <w:rsid w:val="00D157EA"/>
    <w:rsid w:val="00D2123B"/>
    <w:rsid w:val="00D32D66"/>
    <w:rsid w:val="00D833B0"/>
    <w:rsid w:val="00D86014"/>
    <w:rsid w:val="00D90266"/>
    <w:rsid w:val="00D906BC"/>
    <w:rsid w:val="00DB6F40"/>
    <w:rsid w:val="00DC4134"/>
    <w:rsid w:val="00DD335B"/>
    <w:rsid w:val="00E03BB2"/>
    <w:rsid w:val="00E07E60"/>
    <w:rsid w:val="00E24BDF"/>
    <w:rsid w:val="00E77EAD"/>
    <w:rsid w:val="00E83B50"/>
    <w:rsid w:val="00E878E5"/>
    <w:rsid w:val="00EA727E"/>
    <w:rsid w:val="00EC1072"/>
    <w:rsid w:val="00ED5E86"/>
    <w:rsid w:val="00ED7E72"/>
    <w:rsid w:val="00EE6962"/>
    <w:rsid w:val="00F01AB5"/>
    <w:rsid w:val="00F02696"/>
    <w:rsid w:val="00F03DFE"/>
    <w:rsid w:val="00F07D0B"/>
    <w:rsid w:val="00F346A6"/>
    <w:rsid w:val="00F47181"/>
    <w:rsid w:val="00F51E41"/>
    <w:rsid w:val="00F554BE"/>
    <w:rsid w:val="00F66B7F"/>
    <w:rsid w:val="00F66BF8"/>
    <w:rsid w:val="00F672C0"/>
    <w:rsid w:val="00F82D43"/>
    <w:rsid w:val="00F96E1D"/>
    <w:rsid w:val="00FA0E01"/>
    <w:rsid w:val="00FA6920"/>
    <w:rsid w:val="00FB0468"/>
    <w:rsid w:val="00FB3859"/>
    <w:rsid w:val="00FB5FF0"/>
    <w:rsid w:val="00FD3A10"/>
    <w:rsid w:val="00FE2184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378A-3DAC-419C-8244-5F5D8915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44A1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44F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F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4F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FA7"/>
    <w:rPr>
      <w:sz w:val="22"/>
      <w:szCs w:val="22"/>
    </w:rPr>
  </w:style>
  <w:style w:type="character" w:styleId="Hyperlink">
    <w:name w:val="Hyperlink"/>
    <w:uiPriority w:val="99"/>
    <w:unhideWhenUsed/>
    <w:rsid w:val="004F3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ritulmotor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an\Documents\Git\tuhan-sql-pdf-project\server\E11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E1111</Template>
  <TotalTime>12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Links>
    <vt:vector size="6" baseType="variant">
      <vt:variant>
        <vt:i4>2031672</vt:i4>
      </vt:variant>
      <vt:variant>
        <vt:i4>3</vt:i4>
      </vt:variant>
      <vt:variant>
        <vt:i4>0</vt:i4>
      </vt:variant>
      <vt:variant>
        <vt:i4>5</vt:i4>
      </vt:variant>
      <vt:variant>
        <vt:lpwstr>mailto:ritulmotors@gmail.com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</dc:creator>
  <cp:keywords/>
  <dc:description/>
  <cp:lastModifiedBy>Shahan</cp:lastModifiedBy>
  <cp:revision>7</cp:revision>
  <dcterms:created xsi:type="dcterms:W3CDTF">2020-12-24T16:54:00Z</dcterms:created>
  <dcterms:modified xsi:type="dcterms:W3CDTF">2020-12-25T03:43:00Z</dcterms:modified>
</cp:coreProperties>
</file>