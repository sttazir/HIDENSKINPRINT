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A7" w:rsidRPr="00301D2E" w:rsidRDefault="004E125C" w:rsidP="002E1DA7">
      <w:pPr>
        <w:pStyle w:val="Header"/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PRODUCT REQUISITION FORM</w:t>
      </w:r>
    </w:p>
    <w:p w:rsidR="00EA727E" w:rsidRPr="001556ED" w:rsidRDefault="00EA727E" w:rsidP="002F115B">
      <w:pPr>
        <w:rPr>
          <w:sz w:val="16"/>
          <w:szCs w:val="16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1620"/>
        <w:gridCol w:w="2250"/>
      </w:tblGrid>
      <w:tr w:rsidR="00FB5FF0" w:rsidRPr="001556ED" w:rsidTr="00460D64">
        <w:trPr>
          <w:trHeight w:val="1628"/>
        </w:trPr>
        <w:tc>
          <w:tcPr>
            <w:tcW w:w="6025" w:type="dxa"/>
            <w:vMerge w:val="restart"/>
            <w:shd w:val="clear" w:color="auto" w:fill="auto"/>
          </w:tcPr>
          <w:p w:rsidR="00433DCC" w:rsidRPr="001556ED" w:rsidRDefault="00433DCC" w:rsidP="000542B0">
            <w:pPr>
              <w:tabs>
                <w:tab w:val="left" w:pos="1650"/>
              </w:tabs>
              <w:spacing w:after="0" w:line="240" w:lineRule="auto"/>
              <w:rPr>
                <w:rFonts w:ascii="Aparajita" w:hAnsi="Aparajita" w:cs="Aparajita"/>
                <w:sz w:val="16"/>
                <w:szCs w:val="16"/>
              </w:rPr>
            </w:pPr>
          </w:p>
          <w:p w:rsidR="004F35F5" w:rsidRPr="00D9186C" w:rsidRDefault="00AF13DB" w:rsidP="004F35F5">
            <w:pPr>
              <w:rPr>
                <w:b/>
                <w:sz w:val="28"/>
                <w:szCs w:val="28"/>
              </w:rPr>
            </w:pPr>
            <w:r w:rsidRPr="000F300F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15AC25" wp14:editId="3979EA1F">
                  <wp:extent cx="2590800" cy="1409700"/>
                  <wp:effectExtent l="0" t="0" r="0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85C">
              <w:t xml:space="preserve">    </w:t>
            </w:r>
          </w:p>
          <w:p w:rsidR="00FB5FF0" w:rsidRPr="00AC0003" w:rsidRDefault="00AF13DB" w:rsidP="000542B0">
            <w:pPr>
              <w:tabs>
                <w:tab w:val="left" w:pos="1650"/>
              </w:tabs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AC0003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82C Matheshwar Talla Road , Kolkata - 700046 , West Bengal , India</w:t>
            </w:r>
          </w:p>
          <w:p w:rsidR="00AC0003" w:rsidRPr="00AC0003" w:rsidRDefault="007A78AA" w:rsidP="00AC0003">
            <w:pPr>
              <w:spacing w:after="0" w:line="240" w:lineRule="auto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Email address</w:t>
            </w:r>
            <w:r w:rsidR="00AC0003" w:rsidRPr="00AC0003">
              <w:rPr>
                <w:rFonts w:asciiTheme="minorHAnsi" w:eastAsia="Times New Roman" w:hAnsiTheme="minorHAnsi" w:cs="Arial"/>
                <w:b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:</w:t>
            </w:r>
            <w:r w:rsidR="00AC0003" w:rsidRPr="00AC0003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info@hideandskin.in</w:t>
            </w:r>
            <w:r w:rsidR="00AC0003" w:rsidRPr="00AC000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‬</w:t>
            </w:r>
          </w:p>
          <w:p w:rsidR="00AF13DB" w:rsidRPr="001556ED" w:rsidRDefault="00AC0003" w:rsidP="00AC0003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AC0003"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PHONE NUMBER:</w:t>
            </w:r>
            <w:bdo w:val="ltr">
              <w:bdo w:val="ltr"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 xml:space="preserve">+91-9163771493 </w:t>
                </w:r>
                <w:r w:rsidRPr="00AC0003">
                  <w:rPr>
                    <w:rFonts w:ascii="Arial" w:eastAsia="Times New Roman" w:hAnsi="Arial" w:cs="Arial"/>
                    <w:color w:val="333333"/>
                    <w:sz w:val="20"/>
                    <w:szCs w:val="20"/>
                  </w:rPr>
                  <w:t>‬</w:t>
                </w:r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>/ +91-9123997678</w:t>
                </w:r>
                <w:r w:rsidR="00486DEC">
                  <w:t>‬</w:t>
                </w:r>
                <w:r w:rsidR="00486DEC">
                  <w:t>‬</w:t>
                </w:r>
                <w:r w:rsidR="00B47888">
                  <w:t>‬</w:t>
                </w:r>
                <w:r w:rsidR="00B47888">
                  <w:t>‬</w:t>
                </w:r>
                <w:r w:rsidR="008C2196">
                  <w:t>‬</w:t>
                </w:r>
                <w:r w:rsidR="008C2196">
                  <w:t>‬</w:t>
                </w:r>
                <w:r w:rsidR="00141F40">
                  <w:t>‬</w:t>
                </w:r>
                <w:r w:rsidR="00141F40">
                  <w:t>‬</w:t>
                </w:r>
                <w:r w:rsidR="008D0D76">
                  <w:t>‬</w:t>
                </w:r>
                <w:r w:rsidR="008D0D76">
                  <w:t>‬</w:t>
                </w:r>
                <w:r w:rsidR="00D55CBF">
                  <w:t>‬</w:t>
                </w:r>
                <w:r w:rsidR="00D55CBF">
                  <w:t>‬</w:t>
                </w:r>
                <w:r w:rsidR="006E0454">
                  <w:t>‬</w:t>
                </w:r>
                <w:r w:rsidR="006E0454">
                  <w:t>‬</w:t>
                </w:r>
                <w:r w:rsidR="004A32CC">
                  <w:t>‬</w:t>
                </w:r>
                <w:r w:rsidR="004A32CC">
                  <w:t>‬</w:t>
                </w:r>
                <w:r w:rsidR="00031CE4">
                  <w:t>‬</w:t>
                </w:r>
                <w:r w:rsidR="00031CE4">
                  <w:t>‬</w:t>
                </w:r>
              </w:bdo>
            </w:bdo>
          </w:p>
        </w:tc>
        <w:tc>
          <w:tcPr>
            <w:tcW w:w="1620" w:type="dxa"/>
            <w:shd w:val="clear" w:color="auto" w:fill="auto"/>
          </w:tcPr>
          <w:p w:rsidR="00FB5FF0" w:rsidRPr="001556ED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FB5FF0" w:rsidRPr="001556ED" w:rsidRDefault="00821D31" w:rsidP="000542B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53341</wp:posOffset>
                  </wp:positionV>
                  <wp:extent cx="1285875" cy="952500"/>
                  <wp:effectExtent l="0" t="0" r="9525" b="0"/>
                  <wp:wrapNone/>
                  <wp:docPr id="3" name="Picture 3" descr="Ritul Motor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tul Motor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0A5A45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0A5A45" w:rsidRPr="001556ED">
              <w:rPr>
                <w:rFonts w:ascii="Times New Roman" w:hAnsi="Times New Roman"/>
                <w:b/>
                <w:sz w:val="16"/>
                <w:szCs w:val="16"/>
              </w:rPr>
              <w:t xml:space="preserve"> No</w:t>
            </w:r>
          </w:p>
          <w:p w:rsidR="00AE3B34" w:rsidRDefault="00AE3B34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5FF0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790A56" w:rsidRPr="00753AE8">
              <w:rPr>
                <w:rFonts w:ascii="Times New Roman" w:hAnsi="Times New Roman"/>
                <w:b/>
                <w:sz w:val="16"/>
                <w:szCs w:val="16"/>
              </w:rPr>
              <w:t xml:space="preserve"> Date</w:t>
            </w:r>
          </w:p>
          <w:p w:rsidR="00E03BB2" w:rsidRPr="00753AE8" w:rsidRDefault="00E03BB2" w:rsidP="000542B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E03BB2" w:rsidRPr="00153D69" w:rsidRDefault="00E97737" w:rsidP="00E97737">
            <w:pPr>
              <w:shd w:val="clear" w:color="auto" w:fill="FFFFFF"/>
              <w:spacing w:after="0" w:line="285" w:lineRule="atLeast"/>
              <w:rPr>
                <w:sz w:val="20"/>
                <w:szCs w:val="20"/>
              </w:rPr>
            </w:pPr>
            <w:r w:rsidRPr="00153D69">
              <w:rPr>
                <w:sz w:val="20"/>
                <w:szCs w:val="20"/>
              </w:rPr>
              <w:t xml:space="preserve">LLINV/2021/000042</w:t>
            </w:r>
            <w:r w:rsidRPr="00153D69">
              <w:rPr>
                <w:rFonts w:ascii="Consolas" w:eastAsia="Times New Roman" w:hAnsi="Consolas" w:cs="Consolas"/>
                <w:sz w:val="20"/>
                <w:szCs w:val="20"/>
              </w:rPr>
              <w:t/>
            </w:r>
            <w:r w:rsidRPr="00153D69">
              <w:rPr>
                <w:sz w:val="20"/>
                <w:szCs w:val="20"/>
              </w:rPr>
              <w:t/>
            </w:r>
          </w:p>
          <w:p w:rsidR="00E97737" w:rsidRPr="00753AE8" w:rsidRDefault="00E97737" w:rsidP="00E97737">
            <w:pPr>
              <w:shd w:val="clear" w:color="auto" w:fill="FFFFFF"/>
              <w:spacing w:after="0" w:line="285" w:lineRule="atLeast"/>
              <w:rPr>
                <w:sz w:val="16"/>
                <w:szCs w:val="16"/>
              </w:rPr>
            </w:pPr>
            <w:r w:rsidRPr="00153D69">
              <w:rPr>
                <w:sz w:val="20"/>
                <w:szCs w:val="20"/>
              </w:rPr>
              <w:t xml:space="preserve">Wed Mar 03 2021</w:t>
            </w:r>
            <w:r w:rsidRPr="00153D69">
              <w:rPr>
                <w:rFonts w:ascii="Consolas" w:eastAsia="Times New Roman" w:hAnsi="Consolas" w:cs="Consolas"/>
                <w:sz w:val="20"/>
                <w:szCs w:val="20"/>
              </w:rPr>
              <w:t/>
            </w:r>
            <w:r w:rsidRPr="00153D69">
              <w:rPr>
                <w:sz w:val="20"/>
                <w:szCs w:val="20"/>
              </w:rPr>
              <w:t/>
            </w: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FB5FF0" w:rsidRPr="00753AE8" w:rsidRDefault="00AE3B34" w:rsidP="000542B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2250" w:type="dxa"/>
            <w:shd w:val="clear" w:color="auto" w:fill="auto"/>
          </w:tcPr>
          <w:p w:rsidR="00FB5FF0" w:rsidRPr="00753AE8" w:rsidRDefault="005A766D" w:rsidP="000542B0">
            <w:pPr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WEST BENGAL</w:t>
            </w:r>
          </w:p>
        </w:tc>
      </w:tr>
    </w:tbl>
    <w:p w:rsidR="00F554BE" w:rsidRDefault="00F554BE" w:rsidP="006C5D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EF3" w:rsidTr="00154EF3">
        <w:trPr>
          <w:hidden/>
        </w:trPr>
        <w:tc>
          <w:tcPr>
            <w:tcW w:w="4675" w:type="dxa"/>
          </w:tcPr>
          <w:p w:rsidR="00154EF3" w:rsidRDefault="00154EF3" w:rsidP="00A80784">
            <w:pPr>
              <w:spacing w:after="0"/>
              <w:rPr>
                <w:vanish/>
              </w:rPr>
            </w:pPr>
          </w:p>
        </w:tc>
        <w:tc>
          <w:tcPr>
            <w:tcW w:w="4675" w:type="dxa"/>
          </w:tcPr>
          <w:p w:rsidR="00154EF3" w:rsidRDefault="00154EF3" w:rsidP="00A80784">
            <w:pPr>
              <w:spacing w:after="0"/>
              <w:rPr>
                <w:vanish/>
              </w:rPr>
            </w:pPr>
          </w:p>
        </w:tc>
      </w:tr>
    </w:tbl>
    <w:p w:rsidR="00A80784" w:rsidRPr="00A80784" w:rsidRDefault="00A80784" w:rsidP="00A80784">
      <w:pPr>
        <w:spacing w:after="0"/>
        <w:rPr>
          <w:vanish/>
        </w:rPr>
      </w:pPr>
    </w:p>
    <w:p w:rsidR="003E5B5F" w:rsidRDefault="00F51E4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</w:p>
    <w:p w:rsidR="00154EF3" w:rsidRDefault="00154EF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D760AB" w:rsidRDefault="00D760AB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4770"/>
        <w:gridCol w:w="1620"/>
        <w:gridCol w:w="900"/>
      </w:tblGrid>
      <w:tr w:rsidR="00D760AB" w:rsidTr="00753F37">
        <w:tc>
          <w:tcPr>
            <w:tcW w:w="2605" w:type="dxa"/>
          </w:tcPr>
          <w:p w:rsidR="00D760AB" w:rsidRDefault="00753F37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</w:t>
            </w:r>
            <w:r w:rsidR="00BB73F3"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477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</w:t>
            </w:r>
          </w:p>
        </w:tc>
        <w:tc>
          <w:tcPr>
            <w:tcW w:w="162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SKU</w:t>
            </w:r>
          </w:p>
        </w:tc>
        <w:tc>
          <w:tcPr>
            <w:tcW w:w="90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QTY</w:t>
            </w:r>
          </w:p>
        </w:tc>
      </w:tr>
      <w:tr w:rsidR="00D760AB" w:rsidTr="00753F37">
        <w:tc>
          <w:tcPr>
            <w:tcW w:w="2605" w:type="dxa"/>
          </w:tcPr>
          <w:p w:rsidR="00D760AB" w:rsidRPr="0029709D" w:rsidRDefault="00D760AB" w:rsidP="00347650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 xml:space="preserve">LLINV/2021/000042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477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Card Holder 100% Real Leather Barca Collection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S-05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900" w:type="dxa"/>
          </w:tcPr>
          <w:p w:rsidR="008762A8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2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</w:p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/>
            </w:r>
          </w:p>
          <w:p w:rsidR="00D760AB" w:rsidRPr="0029709D" w:rsidRDefault="00D760AB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</w:p>
        </w:tc>
      </w:tr>
      <w:tr w:rsidR="00D760AB" w:rsidTr="00753F37">
        <w:tc>
          <w:tcPr>
            <w:tcW w:w="2605" w:type="dxa"/>
          </w:tcPr>
          <w:p w:rsidR="00D760AB" w:rsidRPr="0029709D" w:rsidRDefault="00D760AB" w:rsidP="00347650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 xml:space="preserve">LLINV/2021/000042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477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Laptop Bag MAX TUHAN LS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M12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  <w:r w:rsidRPr="0029709D">
              <w:rPr>
                <w:b/>
                <w:sz w:val="20"/>
                <w:szCs w:val="20"/>
              </w:rPr>
              <w:t/>
            </w:r>
          </w:p>
        </w:tc>
        <w:tc>
          <w:tcPr>
            <w:tcW w:w="900" w:type="dxa"/>
          </w:tcPr>
          <w:p w:rsidR="008762A8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 xml:space="preserve">1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/>
            </w:r>
          </w:p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/>
            </w:r>
          </w:p>
          <w:p w:rsidR="00D760AB" w:rsidRPr="0029709D" w:rsidRDefault="00D760AB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526AB3" w:rsidRDefault="003B547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3B5471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3B5471">
        <w:rPr>
          <w:b/>
          <w:sz w:val="20"/>
          <w:szCs w:val="20"/>
        </w:rPr>
        <w:t xml:space="preserve"> </w:t>
      </w:r>
      <w:r w:rsidR="003B5471" w:rsidRPr="00813804">
        <w:rPr>
          <w:sz w:val="16"/>
          <w:szCs w:val="16"/>
        </w:rPr>
        <w:t>E &amp; O.E.</w:t>
      </w:r>
      <w:r w:rsidR="00F51E41">
        <w:rPr>
          <w:b/>
          <w:sz w:val="20"/>
          <w:szCs w:val="20"/>
        </w:rPr>
        <w:t xml:space="preserve">    </w:t>
      </w: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  <w:r w:rsidRPr="00813804">
        <w:rPr>
          <w:sz w:val="16"/>
          <w:szCs w:val="16"/>
        </w:rPr>
        <w:t xml:space="preserve">                                                                                   </w:t>
      </w:r>
    </w:p>
    <w:p w:rsidR="00AF383D" w:rsidRDefault="00AF383D" w:rsidP="0037486F">
      <w:pPr>
        <w:tabs>
          <w:tab w:val="left" w:pos="4335"/>
        </w:tabs>
        <w:spacing w:after="0"/>
        <w:rPr>
          <w:sz w:val="16"/>
          <w:szCs w:val="16"/>
        </w:rPr>
      </w:pPr>
    </w:p>
    <w:p w:rsidR="0082771A" w:rsidRDefault="003B5471" w:rsidP="0037486F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AF383D">
        <w:rPr>
          <w:sz w:val="16"/>
          <w:szCs w:val="16"/>
        </w:rPr>
        <w:t xml:space="preserve"> </w:t>
      </w:r>
      <w:r w:rsidRPr="00813804">
        <w:rPr>
          <w:sz w:val="16"/>
          <w:szCs w:val="16"/>
        </w:rPr>
        <w:t>Authorized Signatory</w:t>
      </w:r>
      <w:r w:rsidR="00F51E41">
        <w:rPr>
          <w:b/>
          <w:sz w:val="20"/>
          <w:szCs w:val="20"/>
        </w:rPr>
        <w:t xml:space="preserve">              </w:t>
      </w:r>
    </w:p>
    <w:p w:rsidR="0082771A" w:rsidRDefault="0082771A" w:rsidP="0037486F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A44FA7" w:rsidRDefault="00F51E41" w:rsidP="0037486F">
      <w:pPr>
        <w:tabs>
          <w:tab w:val="left" w:pos="4335"/>
        </w:tabs>
        <w:spacing w:after="0"/>
        <w:rPr>
          <w:rFonts w:cs="Calibri"/>
          <w:b/>
          <w:sz w:val="16"/>
          <w:szCs w:val="16"/>
          <w:u w:val="single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p w:rsidR="003C3675" w:rsidRDefault="003C3675" w:rsidP="003C3675">
      <w:pPr>
        <w:jc w:val="center"/>
        <w:rPr>
          <w:sz w:val="16"/>
          <w:szCs w:val="20"/>
        </w:rPr>
      </w:pPr>
      <w:r w:rsidRPr="00CC48BA">
        <w:rPr>
          <w:sz w:val="16"/>
          <w:szCs w:val="20"/>
        </w:rPr>
        <w:t>This</w:t>
      </w:r>
      <w:r w:rsidR="002839F8">
        <w:rPr>
          <w:sz w:val="16"/>
          <w:szCs w:val="20"/>
        </w:rPr>
        <w:t xml:space="preserve"> is a Computer generated Requisition Form</w:t>
      </w:r>
      <w:bookmarkStart w:id="0" w:name="_GoBack"/>
      <w:bookmarkEnd w:id="0"/>
    </w:p>
    <w:sectPr w:rsidR="003C3675" w:rsidSect="00A44FA7">
      <w:pgSz w:w="12240" w:h="15840"/>
      <w:pgMar w:top="57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E4" w:rsidRDefault="00031CE4" w:rsidP="00A44FA7">
      <w:pPr>
        <w:spacing w:after="0" w:line="240" w:lineRule="auto"/>
      </w:pPr>
      <w:r>
        <w:separator/>
      </w:r>
    </w:p>
  </w:endnote>
  <w:endnote w:type="continuationSeparator" w:id="0">
    <w:p w:rsidR="00031CE4" w:rsidRDefault="00031CE4" w:rsidP="00A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E4" w:rsidRDefault="00031CE4" w:rsidP="00A44FA7">
      <w:pPr>
        <w:spacing w:after="0" w:line="240" w:lineRule="auto"/>
      </w:pPr>
      <w:r>
        <w:separator/>
      </w:r>
    </w:p>
  </w:footnote>
  <w:footnote w:type="continuationSeparator" w:id="0">
    <w:p w:rsidR="00031CE4" w:rsidRDefault="00031CE4" w:rsidP="00A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1"/>
    <w:rsid w:val="00000B65"/>
    <w:rsid w:val="00000D44"/>
    <w:rsid w:val="000041B6"/>
    <w:rsid w:val="0002062C"/>
    <w:rsid w:val="00031CE4"/>
    <w:rsid w:val="00035F2A"/>
    <w:rsid w:val="00042446"/>
    <w:rsid w:val="00047FFE"/>
    <w:rsid w:val="000542B0"/>
    <w:rsid w:val="0005461B"/>
    <w:rsid w:val="000552B2"/>
    <w:rsid w:val="00061477"/>
    <w:rsid w:val="00064B0C"/>
    <w:rsid w:val="00077483"/>
    <w:rsid w:val="00086326"/>
    <w:rsid w:val="00086977"/>
    <w:rsid w:val="000903F0"/>
    <w:rsid w:val="00093316"/>
    <w:rsid w:val="000A4572"/>
    <w:rsid w:val="000A5A45"/>
    <w:rsid w:val="000B499F"/>
    <w:rsid w:val="000B5CAA"/>
    <w:rsid w:val="000C31CB"/>
    <w:rsid w:val="000C46BE"/>
    <w:rsid w:val="000D42A3"/>
    <w:rsid w:val="000E7FD8"/>
    <w:rsid w:val="00111FA4"/>
    <w:rsid w:val="00141F40"/>
    <w:rsid w:val="0014345F"/>
    <w:rsid w:val="00153D69"/>
    <w:rsid w:val="00154EF3"/>
    <w:rsid w:val="001556ED"/>
    <w:rsid w:val="00177CAE"/>
    <w:rsid w:val="00182F5A"/>
    <w:rsid w:val="0018320A"/>
    <w:rsid w:val="00195365"/>
    <w:rsid w:val="001E1E86"/>
    <w:rsid w:val="001E41BD"/>
    <w:rsid w:val="001E605D"/>
    <w:rsid w:val="001F00B6"/>
    <w:rsid w:val="002003D3"/>
    <w:rsid w:val="00203597"/>
    <w:rsid w:val="00204BE7"/>
    <w:rsid w:val="0021709E"/>
    <w:rsid w:val="002238BF"/>
    <w:rsid w:val="00233703"/>
    <w:rsid w:val="00236157"/>
    <w:rsid w:val="00241BC6"/>
    <w:rsid w:val="002468C0"/>
    <w:rsid w:val="002564FA"/>
    <w:rsid w:val="002600DB"/>
    <w:rsid w:val="002655B6"/>
    <w:rsid w:val="00273E60"/>
    <w:rsid w:val="00274C34"/>
    <w:rsid w:val="00281394"/>
    <w:rsid w:val="002839F8"/>
    <w:rsid w:val="0029709D"/>
    <w:rsid w:val="002A4D4A"/>
    <w:rsid w:val="002C74E0"/>
    <w:rsid w:val="002D234F"/>
    <w:rsid w:val="002E1DA7"/>
    <w:rsid w:val="002E585F"/>
    <w:rsid w:val="002F115B"/>
    <w:rsid w:val="002F2374"/>
    <w:rsid w:val="002F74FF"/>
    <w:rsid w:val="00301D2E"/>
    <w:rsid w:val="00310B5B"/>
    <w:rsid w:val="003244A1"/>
    <w:rsid w:val="003270B3"/>
    <w:rsid w:val="00334B07"/>
    <w:rsid w:val="00347650"/>
    <w:rsid w:val="00370D4E"/>
    <w:rsid w:val="0037486F"/>
    <w:rsid w:val="00377D2C"/>
    <w:rsid w:val="003832C3"/>
    <w:rsid w:val="003937FE"/>
    <w:rsid w:val="0039551E"/>
    <w:rsid w:val="003A2F86"/>
    <w:rsid w:val="003A3492"/>
    <w:rsid w:val="003B26B9"/>
    <w:rsid w:val="003B482D"/>
    <w:rsid w:val="003B544B"/>
    <w:rsid w:val="003B5471"/>
    <w:rsid w:val="003B7798"/>
    <w:rsid w:val="003C3675"/>
    <w:rsid w:val="003C7717"/>
    <w:rsid w:val="003E3272"/>
    <w:rsid w:val="003E5B5F"/>
    <w:rsid w:val="00400310"/>
    <w:rsid w:val="00402705"/>
    <w:rsid w:val="004074E9"/>
    <w:rsid w:val="004316EC"/>
    <w:rsid w:val="00433DCC"/>
    <w:rsid w:val="00437BB3"/>
    <w:rsid w:val="00446740"/>
    <w:rsid w:val="004573BF"/>
    <w:rsid w:val="00460D64"/>
    <w:rsid w:val="00482CFF"/>
    <w:rsid w:val="0048352D"/>
    <w:rsid w:val="00485872"/>
    <w:rsid w:val="00486DEC"/>
    <w:rsid w:val="004A32CC"/>
    <w:rsid w:val="004A7913"/>
    <w:rsid w:val="004B0FEC"/>
    <w:rsid w:val="004B4D93"/>
    <w:rsid w:val="004C4A90"/>
    <w:rsid w:val="004E0351"/>
    <w:rsid w:val="004E125C"/>
    <w:rsid w:val="004E73B1"/>
    <w:rsid w:val="004F35F5"/>
    <w:rsid w:val="00526AB3"/>
    <w:rsid w:val="0053456F"/>
    <w:rsid w:val="005431DF"/>
    <w:rsid w:val="00544BAA"/>
    <w:rsid w:val="00564010"/>
    <w:rsid w:val="005667EB"/>
    <w:rsid w:val="00575B8E"/>
    <w:rsid w:val="005813C8"/>
    <w:rsid w:val="005A51DD"/>
    <w:rsid w:val="005A6BEC"/>
    <w:rsid w:val="005A766D"/>
    <w:rsid w:val="005C101E"/>
    <w:rsid w:val="005C2FBD"/>
    <w:rsid w:val="005C685C"/>
    <w:rsid w:val="005D76AE"/>
    <w:rsid w:val="00601C62"/>
    <w:rsid w:val="0060289F"/>
    <w:rsid w:val="00613EA0"/>
    <w:rsid w:val="00615801"/>
    <w:rsid w:val="00621F6C"/>
    <w:rsid w:val="00630D2F"/>
    <w:rsid w:val="00657FE3"/>
    <w:rsid w:val="0067440D"/>
    <w:rsid w:val="00674851"/>
    <w:rsid w:val="006815CD"/>
    <w:rsid w:val="00681A1C"/>
    <w:rsid w:val="00690D64"/>
    <w:rsid w:val="006A2770"/>
    <w:rsid w:val="006B7CDB"/>
    <w:rsid w:val="006C00FA"/>
    <w:rsid w:val="006C5D3E"/>
    <w:rsid w:val="006C66D7"/>
    <w:rsid w:val="006E0454"/>
    <w:rsid w:val="006E3DBB"/>
    <w:rsid w:val="006F1DCA"/>
    <w:rsid w:val="006F62F8"/>
    <w:rsid w:val="00705478"/>
    <w:rsid w:val="00725EBA"/>
    <w:rsid w:val="007272CB"/>
    <w:rsid w:val="0073073D"/>
    <w:rsid w:val="00732A30"/>
    <w:rsid w:val="00753AE8"/>
    <w:rsid w:val="00753F37"/>
    <w:rsid w:val="007703FA"/>
    <w:rsid w:val="00790A56"/>
    <w:rsid w:val="00793730"/>
    <w:rsid w:val="00796275"/>
    <w:rsid w:val="00797AE1"/>
    <w:rsid w:val="007A0E92"/>
    <w:rsid w:val="007A3FAB"/>
    <w:rsid w:val="007A487F"/>
    <w:rsid w:val="007A78AA"/>
    <w:rsid w:val="007B0CB4"/>
    <w:rsid w:val="007B3757"/>
    <w:rsid w:val="007B3A73"/>
    <w:rsid w:val="007C78B5"/>
    <w:rsid w:val="007D2EB4"/>
    <w:rsid w:val="007E5C8B"/>
    <w:rsid w:val="007E5DF6"/>
    <w:rsid w:val="00813804"/>
    <w:rsid w:val="00821D31"/>
    <w:rsid w:val="0082771A"/>
    <w:rsid w:val="008442CE"/>
    <w:rsid w:val="00853515"/>
    <w:rsid w:val="0086136E"/>
    <w:rsid w:val="0087011A"/>
    <w:rsid w:val="00872DEA"/>
    <w:rsid w:val="008762A8"/>
    <w:rsid w:val="0088101D"/>
    <w:rsid w:val="008858D2"/>
    <w:rsid w:val="0089127E"/>
    <w:rsid w:val="00894AB1"/>
    <w:rsid w:val="008A392D"/>
    <w:rsid w:val="008B623C"/>
    <w:rsid w:val="008C2196"/>
    <w:rsid w:val="008C723C"/>
    <w:rsid w:val="008C7FEF"/>
    <w:rsid w:val="008D0D76"/>
    <w:rsid w:val="008D14F0"/>
    <w:rsid w:val="008D3AAE"/>
    <w:rsid w:val="008D45BC"/>
    <w:rsid w:val="008D4800"/>
    <w:rsid w:val="008D6D36"/>
    <w:rsid w:val="008F3BD0"/>
    <w:rsid w:val="008F4A04"/>
    <w:rsid w:val="0090402D"/>
    <w:rsid w:val="00905D9D"/>
    <w:rsid w:val="009074C7"/>
    <w:rsid w:val="00930BAA"/>
    <w:rsid w:val="009348C5"/>
    <w:rsid w:val="00952C08"/>
    <w:rsid w:val="0098199A"/>
    <w:rsid w:val="009B1461"/>
    <w:rsid w:val="009D3934"/>
    <w:rsid w:val="009D7C8D"/>
    <w:rsid w:val="009E7152"/>
    <w:rsid w:val="00A07D61"/>
    <w:rsid w:val="00A306B4"/>
    <w:rsid w:val="00A35DBA"/>
    <w:rsid w:val="00A36E6A"/>
    <w:rsid w:val="00A41A53"/>
    <w:rsid w:val="00A44FA7"/>
    <w:rsid w:val="00A45D26"/>
    <w:rsid w:val="00A627C8"/>
    <w:rsid w:val="00A628A8"/>
    <w:rsid w:val="00A70251"/>
    <w:rsid w:val="00A80784"/>
    <w:rsid w:val="00A836D9"/>
    <w:rsid w:val="00A84E38"/>
    <w:rsid w:val="00AA08D2"/>
    <w:rsid w:val="00AA6216"/>
    <w:rsid w:val="00AC0003"/>
    <w:rsid w:val="00AE3B34"/>
    <w:rsid w:val="00AE4BB5"/>
    <w:rsid w:val="00AF1362"/>
    <w:rsid w:val="00AF13DB"/>
    <w:rsid w:val="00AF383D"/>
    <w:rsid w:val="00B052D4"/>
    <w:rsid w:val="00B4028D"/>
    <w:rsid w:val="00B47888"/>
    <w:rsid w:val="00B5742C"/>
    <w:rsid w:val="00B57D26"/>
    <w:rsid w:val="00B75E46"/>
    <w:rsid w:val="00B941BC"/>
    <w:rsid w:val="00BB0FE3"/>
    <w:rsid w:val="00BB197F"/>
    <w:rsid w:val="00BB73F3"/>
    <w:rsid w:val="00BD1E34"/>
    <w:rsid w:val="00BD3D73"/>
    <w:rsid w:val="00C349B6"/>
    <w:rsid w:val="00C44DA3"/>
    <w:rsid w:val="00C52EE2"/>
    <w:rsid w:val="00C65DCE"/>
    <w:rsid w:val="00C73274"/>
    <w:rsid w:val="00C734ED"/>
    <w:rsid w:val="00C75590"/>
    <w:rsid w:val="00C824E9"/>
    <w:rsid w:val="00C85674"/>
    <w:rsid w:val="00C95CB2"/>
    <w:rsid w:val="00CB0514"/>
    <w:rsid w:val="00CB11B6"/>
    <w:rsid w:val="00CC636B"/>
    <w:rsid w:val="00CC6C26"/>
    <w:rsid w:val="00CC7668"/>
    <w:rsid w:val="00CD3482"/>
    <w:rsid w:val="00CD5CFF"/>
    <w:rsid w:val="00D157EA"/>
    <w:rsid w:val="00D2123B"/>
    <w:rsid w:val="00D32D66"/>
    <w:rsid w:val="00D36CA6"/>
    <w:rsid w:val="00D55CBF"/>
    <w:rsid w:val="00D666EF"/>
    <w:rsid w:val="00D760AB"/>
    <w:rsid w:val="00D833B0"/>
    <w:rsid w:val="00D86014"/>
    <w:rsid w:val="00D90266"/>
    <w:rsid w:val="00D906BC"/>
    <w:rsid w:val="00DB6F40"/>
    <w:rsid w:val="00DC4134"/>
    <w:rsid w:val="00DD335B"/>
    <w:rsid w:val="00E03BB2"/>
    <w:rsid w:val="00E07E60"/>
    <w:rsid w:val="00E22E53"/>
    <w:rsid w:val="00E24BDF"/>
    <w:rsid w:val="00E76BF0"/>
    <w:rsid w:val="00E77EAD"/>
    <w:rsid w:val="00E83B50"/>
    <w:rsid w:val="00E878E5"/>
    <w:rsid w:val="00E97737"/>
    <w:rsid w:val="00EA727E"/>
    <w:rsid w:val="00EC1072"/>
    <w:rsid w:val="00ED5E86"/>
    <w:rsid w:val="00ED7E72"/>
    <w:rsid w:val="00EE6962"/>
    <w:rsid w:val="00F01AB5"/>
    <w:rsid w:val="00F02696"/>
    <w:rsid w:val="00F03DFE"/>
    <w:rsid w:val="00F07D0B"/>
    <w:rsid w:val="00F346A6"/>
    <w:rsid w:val="00F47181"/>
    <w:rsid w:val="00F51E41"/>
    <w:rsid w:val="00F554BE"/>
    <w:rsid w:val="00F66B7F"/>
    <w:rsid w:val="00F66BF8"/>
    <w:rsid w:val="00F672C0"/>
    <w:rsid w:val="00F82D43"/>
    <w:rsid w:val="00F96E1D"/>
    <w:rsid w:val="00FA0E01"/>
    <w:rsid w:val="00FA6920"/>
    <w:rsid w:val="00FB0468"/>
    <w:rsid w:val="00FB3859"/>
    <w:rsid w:val="00FB5FF0"/>
    <w:rsid w:val="00FD3A10"/>
    <w:rsid w:val="00FE2184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378A-3DAC-419C-8244-5F5D891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44A1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FA7"/>
    <w:rPr>
      <w:sz w:val="22"/>
      <w:szCs w:val="22"/>
    </w:rPr>
  </w:style>
  <w:style w:type="character" w:styleId="Hyperlink">
    <w:name w:val="Hyperlink"/>
    <w:uiPriority w:val="99"/>
    <w:unhideWhenUsed/>
    <w:rsid w:val="004F3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0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\Documents\Git\tuhan-sql-pdf-project\server\E11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E1111</Template>
  <TotalTime>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Links>
    <vt:vector size="6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mailto:ritulmotors@gmail.com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</dc:creator>
  <cp:keywords/>
  <dc:description/>
  <cp:lastModifiedBy>masrim</cp:lastModifiedBy>
  <cp:revision>120</cp:revision>
  <dcterms:created xsi:type="dcterms:W3CDTF">2020-12-24T16:54:00Z</dcterms:created>
  <dcterms:modified xsi:type="dcterms:W3CDTF">2021-03-03T05:24:00Z</dcterms:modified>
</cp:coreProperties>
</file>