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A7" w:rsidRPr="00301D2E" w:rsidRDefault="004E125C" w:rsidP="002E1DA7">
      <w:pPr>
        <w:pStyle w:val="Header"/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PRODUCT REQUISITION FORM</w:t>
      </w:r>
    </w:p>
    <w:p w:rsidR="00EA727E" w:rsidRPr="001556ED" w:rsidRDefault="00EA727E" w:rsidP="002F115B">
      <w:pPr>
        <w:rPr>
          <w:sz w:val="16"/>
          <w:szCs w:val="16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1620"/>
        <w:gridCol w:w="2250"/>
      </w:tblGrid>
      <w:tr w:rsidR="00FB5FF0" w:rsidRPr="001556ED" w:rsidTr="00460D64">
        <w:trPr>
          <w:trHeight w:val="1628"/>
        </w:trPr>
        <w:tc>
          <w:tcPr>
            <w:tcW w:w="6025" w:type="dxa"/>
            <w:vMerge w:val="restart"/>
            <w:shd w:val="clear" w:color="auto" w:fill="auto"/>
          </w:tcPr>
          <w:p w:rsidR="00433DCC" w:rsidRPr="001556ED" w:rsidRDefault="00433DCC" w:rsidP="000542B0">
            <w:pPr>
              <w:tabs>
                <w:tab w:val="left" w:pos="1650"/>
              </w:tabs>
              <w:spacing w:after="0" w:line="240" w:lineRule="auto"/>
              <w:rPr>
                <w:rFonts w:ascii="Aparajita" w:hAnsi="Aparajita" w:cs="Aparajita"/>
                <w:sz w:val="16"/>
                <w:szCs w:val="16"/>
              </w:rPr>
            </w:pPr>
          </w:p>
          <w:p w:rsidR="004F35F5" w:rsidRPr="00D9186C" w:rsidRDefault="00AF13DB" w:rsidP="004F35F5">
            <w:pPr>
              <w:rPr>
                <w:b/>
                <w:sz w:val="28"/>
                <w:szCs w:val="28"/>
              </w:rPr>
            </w:pPr>
            <w:r w:rsidRPr="000F300F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15AC25" wp14:editId="3979EA1F">
                  <wp:extent cx="2590800" cy="1409700"/>
                  <wp:effectExtent l="0" t="0" r="0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85C">
              <w:t xml:space="preserve">    </w:t>
            </w:r>
          </w:p>
          <w:p w:rsidR="00FB5FF0" w:rsidRPr="00AC0003" w:rsidRDefault="00AF13DB" w:rsidP="000542B0">
            <w:pPr>
              <w:tabs>
                <w:tab w:val="left" w:pos="1650"/>
              </w:tabs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AC0003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82C Matheshwar Talla Road , Kolkata - 700046 , West Bengal , India</w:t>
            </w:r>
          </w:p>
          <w:p w:rsidR="00AC0003" w:rsidRPr="00AC0003" w:rsidRDefault="007A78AA" w:rsidP="00AC0003">
            <w:pPr>
              <w:spacing w:after="0" w:line="240" w:lineRule="auto"/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Email address</w:t>
            </w:r>
            <w:r w:rsidR="00AC0003" w:rsidRPr="00AC0003">
              <w:rPr>
                <w:rFonts w:asciiTheme="minorHAnsi" w:eastAsia="Times New Roman" w:hAnsiTheme="minorHAnsi" w:cs="Arial"/>
                <w:b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:</w:t>
            </w:r>
            <w:r w:rsidR="00AC0003" w:rsidRPr="00AC0003">
              <w:rPr>
                <w:rFonts w:asciiTheme="minorHAnsi" w:eastAsia="Times New Roman" w:hAnsiTheme="minorHAnsi" w:cs="Arial"/>
                <w:color w:val="333333"/>
                <w:sz w:val="20"/>
                <w:szCs w:val="20"/>
              </w:rPr>
              <w:t>info@hideandskin.in</w:t>
            </w:r>
            <w:r w:rsidR="00AC0003" w:rsidRPr="00AC000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‬</w:t>
            </w:r>
          </w:p>
          <w:p w:rsidR="00AF13DB" w:rsidRPr="001556ED" w:rsidRDefault="00AC0003" w:rsidP="00AC0003">
            <w:pPr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 w:rsidRPr="00AC0003">
              <w:rPr>
                <w:rFonts w:asciiTheme="minorHAnsi" w:eastAsia="Times New Roman" w:hAnsiTheme="minorHAnsi" w:cs="Arial"/>
                <w:bCs/>
                <w:caps/>
                <w:color w:val="353535"/>
                <w:sz w:val="20"/>
                <w:szCs w:val="20"/>
                <w:shd w:val="clear" w:color="auto" w:fill="FFFFFF"/>
              </w:rPr>
              <w:t>PHONE NUMBER:</w:t>
            </w:r>
            <w:bdo w:val="ltr">
              <w:bdo w:val="ltr">
                <w:r w:rsidRPr="00AC0003">
                  <w:rPr>
                    <w:rFonts w:asciiTheme="minorHAnsi" w:eastAsia="Times New Roman" w:hAnsiTheme="minorHAnsi" w:cs="Arial"/>
                    <w:color w:val="333333"/>
                    <w:sz w:val="20"/>
                    <w:szCs w:val="20"/>
                  </w:rPr>
                  <w:t xml:space="preserve">+91-9163771493 </w:t>
                </w:r>
                <w:r w:rsidRPr="00AC0003">
                  <w:rPr>
                    <w:rFonts w:ascii="Arial" w:eastAsia="Times New Roman" w:hAnsi="Arial" w:cs="Arial"/>
                    <w:color w:val="333333"/>
                    <w:sz w:val="20"/>
                    <w:szCs w:val="20"/>
                  </w:rPr>
                  <w:t>‬</w:t>
                </w:r>
                <w:r w:rsidRPr="00AC0003">
                  <w:rPr>
                    <w:rFonts w:asciiTheme="minorHAnsi" w:eastAsia="Times New Roman" w:hAnsiTheme="minorHAnsi" w:cs="Arial"/>
                    <w:color w:val="333333"/>
                    <w:sz w:val="20"/>
                    <w:szCs w:val="20"/>
                  </w:rPr>
                  <w:t>/ +91-9123997678</w:t>
                </w:r>
                <w:r w:rsidR="00486DEC">
                  <w:t>‬</w:t>
                </w:r>
                <w:r w:rsidR="00486DEC">
                  <w:t>‬</w:t>
                </w:r>
                <w:r w:rsidR="00B47888">
                  <w:t>‬</w:t>
                </w:r>
                <w:r w:rsidR="00B47888">
                  <w:t>‬</w:t>
                </w:r>
                <w:r w:rsidR="008C2196">
                  <w:t>‬</w:t>
                </w:r>
                <w:r w:rsidR="008C2196">
                  <w:t>‬</w:t>
                </w:r>
                <w:r w:rsidR="00141F40">
                  <w:t>‬</w:t>
                </w:r>
                <w:r w:rsidR="00141F40">
                  <w:t>‬</w:t>
                </w:r>
                <w:r w:rsidR="008D0D76">
                  <w:t>‬</w:t>
                </w:r>
                <w:r w:rsidR="008D0D76">
                  <w:t>‬</w:t>
                </w:r>
                <w:r w:rsidR="00D55CBF">
                  <w:t>‬</w:t>
                </w:r>
                <w:r w:rsidR="00D55CBF">
                  <w:t>‬</w:t>
                </w:r>
                <w:r w:rsidR="006E0454">
                  <w:t>‬</w:t>
                </w:r>
                <w:r w:rsidR="006E0454">
                  <w:t>‬</w:t>
                </w:r>
                <w:r w:rsidR="004A32CC">
                  <w:t>‬</w:t>
                </w:r>
                <w:r w:rsidR="004A32CC">
                  <w:t>‬</w:t>
                </w:r>
                <w:r w:rsidR="00031CE4">
                  <w:t>‬</w:t>
                </w:r>
                <w:r w:rsidR="00031CE4">
                  <w:t>‬</w:t>
                </w:r>
              </w:bdo>
            </w:bdo>
          </w:p>
        </w:tc>
        <w:tc>
          <w:tcPr>
            <w:tcW w:w="1620" w:type="dxa"/>
            <w:shd w:val="clear" w:color="auto" w:fill="auto"/>
          </w:tcPr>
          <w:p w:rsidR="00FB5FF0" w:rsidRPr="001556ED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:rsidR="00FB5FF0" w:rsidRPr="001556ED" w:rsidRDefault="00821D31" w:rsidP="000542B0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53341</wp:posOffset>
                  </wp:positionV>
                  <wp:extent cx="1285875" cy="952500"/>
                  <wp:effectExtent l="0" t="0" r="9525" b="0"/>
                  <wp:wrapNone/>
                  <wp:docPr id="3" name="Picture 3" descr="Ritul Motors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tul Motors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5FF0" w:rsidRPr="00753AE8" w:rsidTr="00460D64">
        <w:trPr>
          <w:trHeight w:val="809"/>
        </w:trPr>
        <w:tc>
          <w:tcPr>
            <w:tcW w:w="6025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0A5A45" w:rsidRDefault="00AC0003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Requisition</w:t>
            </w:r>
            <w:r w:rsidR="000A5A45" w:rsidRPr="001556ED">
              <w:rPr>
                <w:rFonts w:ascii="Times New Roman" w:hAnsi="Times New Roman"/>
                <w:b/>
                <w:sz w:val="16"/>
                <w:szCs w:val="16"/>
              </w:rPr>
              <w:t xml:space="preserve"> No</w:t>
            </w:r>
          </w:p>
          <w:p w:rsidR="00AE3B34" w:rsidRDefault="00AE3B34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5FF0" w:rsidRDefault="00AC0003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Requisition</w:t>
            </w:r>
            <w:r w:rsidR="00790A56" w:rsidRPr="00753AE8">
              <w:rPr>
                <w:rFonts w:ascii="Times New Roman" w:hAnsi="Times New Roman"/>
                <w:b/>
                <w:sz w:val="16"/>
                <w:szCs w:val="16"/>
              </w:rPr>
              <w:t xml:space="preserve"> Date</w:t>
            </w:r>
          </w:p>
          <w:p w:rsidR="00E03BB2" w:rsidRPr="00753AE8" w:rsidRDefault="00E03BB2" w:rsidP="000542B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:rsidR="00E03BB2" w:rsidRPr="00153D69" w:rsidRDefault="00E97737" w:rsidP="00E97737">
            <w:pPr>
              <w:shd w:val="clear" w:color="auto" w:fill="FFFFFF"/>
              <w:spacing w:after="0" w:line="285" w:lineRule="atLeast"/>
              <w:rPr>
                <w:sz w:val="20"/>
                <w:szCs w:val="20"/>
              </w:rPr>
            </w:pPr>
            <w:r w:rsidRPr="00153D69">
              <w:rPr>
                <w:sz w:val="20"/>
                <w:szCs w:val="20"/>
              </w:rPr>
              <w:t>{</w:t>
            </w:r>
            <w:r w:rsidRPr="00153D69">
              <w:rPr>
                <w:rFonts w:ascii="Consolas" w:eastAsia="Times New Roman" w:hAnsi="Consolas" w:cs="Consolas"/>
                <w:sz w:val="20"/>
                <w:szCs w:val="20"/>
              </w:rPr>
              <w:t>invoiceno</w:t>
            </w:r>
            <w:r w:rsidRPr="00153D69">
              <w:rPr>
                <w:sz w:val="20"/>
                <w:szCs w:val="20"/>
              </w:rPr>
              <w:t>}</w:t>
            </w:r>
          </w:p>
          <w:p w:rsidR="00E97737" w:rsidRPr="00753AE8" w:rsidRDefault="00E97737" w:rsidP="00E97737">
            <w:pPr>
              <w:shd w:val="clear" w:color="auto" w:fill="FFFFFF"/>
              <w:spacing w:after="0" w:line="285" w:lineRule="atLeast"/>
              <w:rPr>
                <w:sz w:val="16"/>
                <w:szCs w:val="16"/>
              </w:rPr>
            </w:pPr>
            <w:r w:rsidRPr="00153D69">
              <w:rPr>
                <w:sz w:val="20"/>
                <w:szCs w:val="20"/>
              </w:rPr>
              <w:t>{</w:t>
            </w:r>
            <w:r w:rsidRPr="00153D69">
              <w:rPr>
                <w:rFonts w:ascii="Consolas" w:eastAsia="Times New Roman" w:hAnsi="Consolas" w:cs="Consolas"/>
                <w:sz w:val="20"/>
                <w:szCs w:val="20"/>
              </w:rPr>
              <w:t>invoicedate</w:t>
            </w:r>
            <w:r w:rsidRPr="00153D69">
              <w:rPr>
                <w:sz w:val="20"/>
                <w:szCs w:val="20"/>
              </w:rPr>
              <w:t>}</w:t>
            </w:r>
          </w:p>
        </w:tc>
      </w:tr>
      <w:tr w:rsidR="00FB5FF0" w:rsidRPr="00753AE8" w:rsidTr="00460D64">
        <w:trPr>
          <w:trHeight w:val="809"/>
        </w:trPr>
        <w:tc>
          <w:tcPr>
            <w:tcW w:w="6025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FB5FF0" w:rsidRPr="00753AE8" w:rsidRDefault="00AE3B34" w:rsidP="000542B0">
            <w:pPr>
              <w:spacing w:after="0"/>
              <w:rPr>
                <w:sz w:val="16"/>
                <w:szCs w:val="16"/>
              </w:rPr>
            </w:pPr>
            <w:r w:rsidRPr="00753AE8">
              <w:rPr>
                <w:b/>
                <w:sz w:val="16"/>
                <w:szCs w:val="16"/>
              </w:rPr>
              <w:t>Location</w:t>
            </w:r>
          </w:p>
        </w:tc>
        <w:tc>
          <w:tcPr>
            <w:tcW w:w="2250" w:type="dxa"/>
            <w:shd w:val="clear" w:color="auto" w:fill="auto"/>
          </w:tcPr>
          <w:p w:rsidR="00FB5FF0" w:rsidRPr="00753AE8" w:rsidRDefault="005A766D" w:rsidP="000542B0">
            <w:pPr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WEST BENGAL</w:t>
            </w:r>
          </w:p>
        </w:tc>
      </w:tr>
    </w:tbl>
    <w:p w:rsidR="00F554BE" w:rsidRDefault="00F554BE" w:rsidP="006C5D3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EF3" w:rsidTr="00154EF3">
        <w:trPr>
          <w:hidden/>
        </w:trPr>
        <w:tc>
          <w:tcPr>
            <w:tcW w:w="4675" w:type="dxa"/>
          </w:tcPr>
          <w:p w:rsidR="00154EF3" w:rsidRDefault="00154EF3" w:rsidP="00A80784">
            <w:pPr>
              <w:spacing w:after="0"/>
              <w:rPr>
                <w:vanish/>
              </w:rPr>
            </w:pPr>
          </w:p>
        </w:tc>
        <w:tc>
          <w:tcPr>
            <w:tcW w:w="4675" w:type="dxa"/>
          </w:tcPr>
          <w:p w:rsidR="00154EF3" w:rsidRDefault="00154EF3" w:rsidP="00A80784">
            <w:pPr>
              <w:spacing w:after="0"/>
              <w:rPr>
                <w:vanish/>
              </w:rPr>
            </w:pPr>
          </w:p>
        </w:tc>
      </w:tr>
    </w:tbl>
    <w:p w:rsidR="00A80784" w:rsidRPr="00A80784" w:rsidRDefault="00A80784" w:rsidP="00A80784">
      <w:pPr>
        <w:spacing w:after="0"/>
        <w:rPr>
          <w:vanish/>
        </w:rPr>
      </w:pPr>
    </w:p>
    <w:p w:rsidR="003E5B5F" w:rsidRDefault="00F51E41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</w:p>
    <w:p w:rsidR="00154EF3" w:rsidRDefault="00154EF3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D760AB" w:rsidRDefault="00D760AB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4770"/>
        <w:gridCol w:w="1620"/>
        <w:gridCol w:w="900"/>
      </w:tblGrid>
      <w:tr w:rsidR="00D760AB" w:rsidTr="00753F37">
        <w:tc>
          <w:tcPr>
            <w:tcW w:w="2605" w:type="dxa"/>
          </w:tcPr>
          <w:p w:rsidR="00D760AB" w:rsidRDefault="00753F37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</w:t>
            </w:r>
            <w:r w:rsidR="00BB73F3"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4770" w:type="dxa"/>
          </w:tcPr>
          <w:p w:rsidR="00D760AB" w:rsidRDefault="00BB73F3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</w:t>
            </w:r>
          </w:p>
        </w:tc>
        <w:tc>
          <w:tcPr>
            <w:tcW w:w="1620" w:type="dxa"/>
          </w:tcPr>
          <w:p w:rsidR="00D760AB" w:rsidRDefault="00BB73F3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SKU</w:t>
            </w:r>
          </w:p>
        </w:tc>
        <w:tc>
          <w:tcPr>
            <w:tcW w:w="900" w:type="dxa"/>
          </w:tcPr>
          <w:p w:rsidR="00D760AB" w:rsidRDefault="00BB73F3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QTY</w:t>
            </w:r>
          </w:p>
        </w:tc>
      </w:tr>
      <w:tr w:rsidR="00D760AB" w:rsidTr="00753F37">
        <w:tc>
          <w:tcPr>
            <w:tcW w:w="2605" w:type="dxa"/>
          </w:tcPr>
          <w:p w:rsidR="00D760AB" w:rsidRPr="0029709D" w:rsidRDefault="00D760AB" w:rsidP="00347650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sz w:val="20"/>
                <w:szCs w:val="20"/>
              </w:rPr>
              <w:t>{#Table}</w:t>
            </w:r>
            <w:r w:rsidRPr="0029709D">
              <w:rPr>
                <w:b/>
                <w:sz w:val="20"/>
                <w:szCs w:val="20"/>
              </w:rPr>
              <w:t>{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InvoiceNO</w:t>
            </w:r>
            <w:r w:rsidRPr="0029709D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4770" w:type="dxa"/>
          </w:tcPr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>{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ItemName</w:t>
            </w:r>
            <w:r w:rsidRPr="0029709D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b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>{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SKUCode</w:t>
            </w:r>
            <w:r w:rsidRPr="0029709D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8762A8" w:rsidRPr="0029709D" w:rsidRDefault="00D760AB" w:rsidP="00D760A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29709D">
              <w:rPr>
                <w:b/>
                <w:sz w:val="20"/>
                <w:szCs w:val="20"/>
              </w:rPr>
              <w:t>{</w:t>
            </w:r>
            <w:r w:rsidRPr="0029709D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Qty}</w:t>
            </w:r>
          </w:p>
          <w:p w:rsidR="00D760AB" w:rsidRPr="0029709D" w:rsidRDefault="00D760AB" w:rsidP="00D760A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29709D">
              <w:rPr>
                <w:sz w:val="20"/>
                <w:szCs w:val="20"/>
              </w:rPr>
              <w:t>{/Table}</w:t>
            </w:r>
          </w:p>
          <w:p w:rsidR="00D760AB" w:rsidRPr="0029709D" w:rsidRDefault="00D760AB" w:rsidP="00F51E41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</w:p>
        </w:tc>
      </w:tr>
    </w:tbl>
    <w:p w:rsidR="00526AB3" w:rsidRDefault="003B5471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</w:p>
    <w:p w:rsidR="00526AB3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526AB3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3B5471" w:rsidRDefault="00526AB3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3B5471">
        <w:rPr>
          <w:b/>
          <w:sz w:val="20"/>
          <w:szCs w:val="20"/>
        </w:rPr>
        <w:t xml:space="preserve"> </w:t>
      </w:r>
      <w:r w:rsidR="003B5471" w:rsidRPr="00813804">
        <w:rPr>
          <w:sz w:val="16"/>
          <w:szCs w:val="16"/>
        </w:rPr>
        <w:t>E &amp; O.E.</w:t>
      </w:r>
      <w:r w:rsidR="00F51E41">
        <w:rPr>
          <w:b/>
          <w:sz w:val="20"/>
          <w:szCs w:val="20"/>
        </w:rPr>
        <w:t xml:space="preserve">    </w:t>
      </w:r>
    </w:p>
    <w:p w:rsidR="003B5471" w:rsidRDefault="003B5471" w:rsidP="00F51E41">
      <w:pPr>
        <w:tabs>
          <w:tab w:val="left" w:pos="4335"/>
        </w:tabs>
        <w:spacing w:after="0"/>
        <w:rPr>
          <w:sz w:val="16"/>
          <w:szCs w:val="16"/>
        </w:rPr>
      </w:pPr>
      <w:r w:rsidRPr="00813804">
        <w:rPr>
          <w:sz w:val="16"/>
          <w:szCs w:val="16"/>
        </w:rPr>
        <w:t xml:space="preserve">                                                                                   </w:t>
      </w:r>
    </w:p>
    <w:p w:rsidR="00AF383D" w:rsidRDefault="00AF383D" w:rsidP="0037486F">
      <w:pPr>
        <w:tabs>
          <w:tab w:val="left" w:pos="4335"/>
        </w:tabs>
        <w:spacing w:after="0"/>
        <w:rPr>
          <w:sz w:val="16"/>
          <w:szCs w:val="16"/>
        </w:rPr>
      </w:pPr>
    </w:p>
    <w:p w:rsidR="0082771A" w:rsidRDefault="003B5471" w:rsidP="0037486F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AF383D">
        <w:rPr>
          <w:sz w:val="16"/>
          <w:szCs w:val="16"/>
        </w:rPr>
        <w:t xml:space="preserve"> </w:t>
      </w:r>
      <w:r w:rsidRPr="00813804">
        <w:rPr>
          <w:sz w:val="16"/>
          <w:szCs w:val="16"/>
        </w:rPr>
        <w:t>Authorized Signatory</w:t>
      </w:r>
      <w:r w:rsidR="00F51E41">
        <w:rPr>
          <w:b/>
          <w:sz w:val="20"/>
          <w:szCs w:val="20"/>
        </w:rPr>
        <w:t xml:space="preserve">              </w:t>
      </w:r>
    </w:p>
    <w:p w:rsidR="0082771A" w:rsidRDefault="0082771A" w:rsidP="0037486F">
      <w:pPr>
        <w:tabs>
          <w:tab w:val="left" w:pos="4335"/>
        </w:tabs>
        <w:spacing w:after="0"/>
        <w:rPr>
          <w:b/>
          <w:sz w:val="20"/>
          <w:szCs w:val="20"/>
        </w:rPr>
      </w:pPr>
    </w:p>
    <w:p w:rsidR="00A44FA7" w:rsidRDefault="00F51E41" w:rsidP="0037486F">
      <w:pPr>
        <w:tabs>
          <w:tab w:val="left" w:pos="4335"/>
        </w:tabs>
        <w:spacing w:after="0"/>
        <w:rPr>
          <w:rFonts w:cs="Calibri"/>
          <w:b/>
          <w:sz w:val="16"/>
          <w:szCs w:val="16"/>
          <w:u w:val="single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p w:rsidR="003C3675" w:rsidRDefault="003C3675" w:rsidP="003C3675">
      <w:pPr>
        <w:jc w:val="center"/>
        <w:rPr>
          <w:sz w:val="16"/>
          <w:szCs w:val="20"/>
        </w:rPr>
      </w:pPr>
      <w:r w:rsidRPr="00CC48BA">
        <w:rPr>
          <w:sz w:val="16"/>
          <w:szCs w:val="20"/>
        </w:rPr>
        <w:t>This</w:t>
      </w:r>
      <w:r w:rsidR="002839F8">
        <w:rPr>
          <w:sz w:val="16"/>
          <w:szCs w:val="20"/>
        </w:rPr>
        <w:t xml:space="preserve"> is a Computer generated Requisition Form</w:t>
      </w:r>
      <w:bookmarkStart w:id="0" w:name="_GoBack"/>
      <w:bookmarkEnd w:id="0"/>
    </w:p>
    <w:sectPr w:rsidR="003C3675" w:rsidSect="00A44FA7">
      <w:pgSz w:w="12240" w:h="15840"/>
      <w:pgMar w:top="576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E4" w:rsidRDefault="00031CE4" w:rsidP="00A44FA7">
      <w:pPr>
        <w:spacing w:after="0" w:line="240" w:lineRule="auto"/>
      </w:pPr>
      <w:r>
        <w:separator/>
      </w:r>
    </w:p>
  </w:endnote>
  <w:endnote w:type="continuationSeparator" w:id="0">
    <w:p w:rsidR="00031CE4" w:rsidRDefault="00031CE4" w:rsidP="00A4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E4" w:rsidRDefault="00031CE4" w:rsidP="00A44FA7">
      <w:pPr>
        <w:spacing w:after="0" w:line="240" w:lineRule="auto"/>
      </w:pPr>
      <w:r>
        <w:separator/>
      </w:r>
    </w:p>
  </w:footnote>
  <w:footnote w:type="continuationSeparator" w:id="0">
    <w:p w:rsidR="00031CE4" w:rsidRDefault="00031CE4" w:rsidP="00A4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1"/>
    <w:rsid w:val="00000B65"/>
    <w:rsid w:val="00000D44"/>
    <w:rsid w:val="000041B6"/>
    <w:rsid w:val="0002062C"/>
    <w:rsid w:val="00031CE4"/>
    <w:rsid w:val="00035F2A"/>
    <w:rsid w:val="00042446"/>
    <w:rsid w:val="00047FFE"/>
    <w:rsid w:val="000542B0"/>
    <w:rsid w:val="0005461B"/>
    <w:rsid w:val="000552B2"/>
    <w:rsid w:val="00061477"/>
    <w:rsid w:val="00064B0C"/>
    <w:rsid w:val="00077483"/>
    <w:rsid w:val="00086326"/>
    <w:rsid w:val="00086977"/>
    <w:rsid w:val="000903F0"/>
    <w:rsid w:val="00093316"/>
    <w:rsid w:val="000A4572"/>
    <w:rsid w:val="000A5A45"/>
    <w:rsid w:val="000B499F"/>
    <w:rsid w:val="000B5CAA"/>
    <w:rsid w:val="000C31CB"/>
    <w:rsid w:val="000C46BE"/>
    <w:rsid w:val="000D42A3"/>
    <w:rsid w:val="000E7FD8"/>
    <w:rsid w:val="00111FA4"/>
    <w:rsid w:val="00141F40"/>
    <w:rsid w:val="0014345F"/>
    <w:rsid w:val="00153D69"/>
    <w:rsid w:val="00154EF3"/>
    <w:rsid w:val="001556ED"/>
    <w:rsid w:val="00177CAE"/>
    <w:rsid w:val="00182F5A"/>
    <w:rsid w:val="0018320A"/>
    <w:rsid w:val="00195365"/>
    <w:rsid w:val="001E1E86"/>
    <w:rsid w:val="001E41BD"/>
    <w:rsid w:val="001E605D"/>
    <w:rsid w:val="001F00B6"/>
    <w:rsid w:val="002003D3"/>
    <w:rsid w:val="00203597"/>
    <w:rsid w:val="00204BE7"/>
    <w:rsid w:val="0021709E"/>
    <w:rsid w:val="002238BF"/>
    <w:rsid w:val="00233703"/>
    <w:rsid w:val="00236157"/>
    <w:rsid w:val="00241BC6"/>
    <w:rsid w:val="002468C0"/>
    <w:rsid w:val="002564FA"/>
    <w:rsid w:val="002600DB"/>
    <w:rsid w:val="002655B6"/>
    <w:rsid w:val="00273E60"/>
    <w:rsid w:val="00274C34"/>
    <w:rsid w:val="00281394"/>
    <w:rsid w:val="002839F8"/>
    <w:rsid w:val="0029709D"/>
    <w:rsid w:val="002A4D4A"/>
    <w:rsid w:val="002C74E0"/>
    <w:rsid w:val="002D234F"/>
    <w:rsid w:val="002E1DA7"/>
    <w:rsid w:val="002E585F"/>
    <w:rsid w:val="002F115B"/>
    <w:rsid w:val="002F2374"/>
    <w:rsid w:val="002F74FF"/>
    <w:rsid w:val="00301D2E"/>
    <w:rsid w:val="00310B5B"/>
    <w:rsid w:val="003244A1"/>
    <w:rsid w:val="003270B3"/>
    <w:rsid w:val="00334B07"/>
    <w:rsid w:val="00347650"/>
    <w:rsid w:val="00370D4E"/>
    <w:rsid w:val="0037486F"/>
    <w:rsid w:val="00377D2C"/>
    <w:rsid w:val="003832C3"/>
    <w:rsid w:val="003937FE"/>
    <w:rsid w:val="0039551E"/>
    <w:rsid w:val="003A2F86"/>
    <w:rsid w:val="003A3492"/>
    <w:rsid w:val="003B26B9"/>
    <w:rsid w:val="003B482D"/>
    <w:rsid w:val="003B544B"/>
    <w:rsid w:val="003B5471"/>
    <w:rsid w:val="003B7798"/>
    <w:rsid w:val="003C3675"/>
    <w:rsid w:val="003C7717"/>
    <w:rsid w:val="003E3272"/>
    <w:rsid w:val="003E5B5F"/>
    <w:rsid w:val="00400310"/>
    <w:rsid w:val="00402705"/>
    <w:rsid w:val="004074E9"/>
    <w:rsid w:val="004316EC"/>
    <w:rsid w:val="00433DCC"/>
    <w:rsid w:val="00437BB3"/>
    <w:rsid w:val="00446740"/>
    <w:rsid w:val="004573BF"/>
    <w:rsid w:val="00460D64"/>
    <w:rsid w:val="00482CFF"/>
    <w:rsid w:val="0048352D"/>
    <w:rsid w:val="00485872"/>
    <w:rsid w:val="00486DEC"/>
    <w:rsid w:val="004A32CC"/>
    <w:rsid w:val="004A7913"/>
    <w:rsid w:val="004B0FEC"/>
    <w:rsid w:val="004B4D93"/>
    <w:rsid w:val="004C4A90"/>
    <w:rsid w:val="004E0351"/>
    <w:rsid w:val="004E125C"/>
    <w:rsid w:val="004E73B1"/>
    <w:rsid w:val="004F35F5"/>
    <w:rsid w:val="00526AB3"/>
    <w:rsid w:val="0053456F"/>
    <w:rsid w:val="005431DF"/>
    <w:rsid w:val="00544BAA"/>
    <w:rsid w:val="00564010"/>
    <w:rsid w:val="005667EB"/>
    <w:rsid w:val="00575B8E"/>
    <w:rsid w:val="005813C8"/>
    <w:rsid w:val="005A51DD"/>
    <w:rsid w:val="005A6BEC"/>
    <w:rsid w:val="005A766D"/>
    <w:rsid w:val="005C101E"/>
    <w:rsid w:val="005C2FBD"/>
    <w:rsid w:val="005C685C"/>
    <w:rsid w:val="005D76AE"/>
    <w:rsid w:val="00601C62"/>
    <w:rsid w:val="0060289F"/>
    <w:rsid w:val="00613EA0"/>
    <w:rsid w:val="00615801"/>
    <w:rsid w:val="00621F6C"/>
    <w:rsid w:val="00630D2F"/>
    <w:rsid w:val="00657FE3"/>
    <w:rsid w:val="0067440D"/>
    <w:rsid w:val="00674851"/>
    <w:rsid w:val="006815CD"/>
    <w:rsid w:val="00681A1C"/>
    <w:rsid w:val="00690D64"/>
    <w:rsid w:val="006A2770"/>
    <w:rsid w:val="006B7CDB"/>
    <w:rsid w:val="006C00FA"/>
    <w:rsid w:val="006C5D3E"/>
    <w:rsid w:val="006C66D7"/>
    <w:rsid w:val="006E0454"/>
    <w:rsid w:val="006E3DBB"/>
    <w:rsid w:val="006F1DCA"/>
    <w:rsid w:val="006F62F8"/>
    <w:rsid w:val="00705478"/>
    <w:rsid w:val="00725EBA"/>
    <w:rsid w:val="007272CB"/>
    <w:rsid w:val="0073073D"/>
    <w:rsid w:val="00732A30"/>
    <w:rsid w:val="00753AE8"/>
    <w:rsid w:val="00753F37"/>
    <w:rsid w:val="007703FA"/>
    <w:rsid w:val="00790A56"/>
    <w:rsid w:val="00793730"/>
    <w:rsid w:val="00796275"/>
    <w:rsid w:val="00797AE1"/>
    <w:rsid w:val="007A0E92"/>
    <w:rsid w:val="007A3FAB"/>
    <w:rsid w:val="007A487F"/>
    <w:rsid w:val="007A78AA"/>
    <w:rsid w:val="007B0CB4"/>
    <w:rsid w:val="007B3757"/>
    <w:rsid w:val="007B3A73"/>
    <w:rsid w:val="007C78B5"/>
    <w:rsid w:val="007D2EB4"/>
    <w:rsid w:val="007E5C8B"/>
    <w:rsid w:val="007E5DF6"/>
    <w:rsid w:val="00813804"/>
    <w:rsid w:val="00821D31"/>
    <w:rsid w:val="0082771A"/>
    <w:rsid w:val="008442CE"/>
    <w:rsid w:val="00853515"/>
    <w:rsid w:val="0086136E"/>
    <w:rsid w:val="0087011A"/>
    <w:rsid w:val="00872DEA"/>
    <w:rsid w:val="008762A8"/>
    <w:rsid w:val="0088101D"/>
    <w:rsid w:val="008858D2"/>
    <w:rsid w:val="0089127E"/>
    <w:rsid w:val="00894AB1"/>
    <w:rsid w:val="008A392D"/>
    <w:rsid w:val="008B623C"/>
    <w:rsid w:val="008C2196"/>
    <w:rsid w:val="008C723C"/>
    <w:rsid w:val="008C7FEF"/>
    <w:rsid w:val="008D0D76"/>
    <w:rsid w:val="008D14F0"/>
    <w:rsid w:val="008D3AAE"/>
    <w:rsid w:val="008D45BC"/>
    <w:rsid w:val="008D4800"/>
    <w:rsid w:val="008D6D36"/>
    <w:rsid w:val="008F3BD0"/>
    <w:rsid w:val="008F4A04"/>
    <w:rsid w:val="0090402D"/>
    <w:rsid w:val="00905D9D"/>
    <w:rsid w:val="009074C7"/>
    <w:rsid w:val="00930BAA"/>
    <w:rsid w:val="009348C5"/>
    <w:rsid w:val="00952C08"/>
    <w:rsid w:val="0098199A"/>
    <w:rsid w:val="009B1461"/>
    <w:rsid w:val="009D3934"/>
    <w:rsid w:val="009D7C8D"/>
    <w:rsid w:val="009E7152"/>
    <w:rsid w:val="00A07D61"/>
    <w:rsid w:val="00A306B4"/>
    <w:rsid w:val="00A35DBA"/>
    <w:rsid w:val="00A36E6A"/>
    <w:rsid w:val="00A41A53"/>
    <w:rsid w:val="00A44FA7"/>
    <w:rsid w:val="00A45D26"/>
    <w:rsid w:val="00A627C8"/>
    <w:rsid w:val="00A628A8"/>
    <w:rsid w:val="00A70251"/>
    <w:rsid w:val="00A80784"/>
    <w:rsid w:val="00A836D9"/>
    <w:rsid w:val="00A84E38"/>
    <w:rsid w:val="00AA08D2"/>
    <w:rsid w:val="00AA6216"/>
    <w:rsid w:val="00AC0003"/>
    <w:rsid w:val="00AE3B34"/>
    <w:rsid w:val="00AE4BB5"/>
    <w:rsid w:val="00AF1362"/>
    <w:rsid w:val="00AF13DB"/>
    <w:rsid w:val="00AF383D"/>
    <w:rsid w:val="00B052D4"/>
    <w:rsid w:val="00B4028D"/>
    <w:rsid w:val="00B47888"/>
    <w:rsid w:val="00B5742C"/>
    <w:rsid w:val="00B57D26"/>
    <w:rsid w:val="00B75E46"/>
    <w:rsid w:val="00B941BC"/>
    <w:rsid w:val="00BB0FE3"/>
    <w:rsid w:val="00BB197F"/>
    <w:rsid w:val="00BB73F3"/>
    <w:rsid w:val="00BD1E34"/>
    <w:rsid w:val="00BD3D73"/>
    <w:rsid w:val="00C349B6"/>
    <w:rsid w:val="00C44DA3"/>
    <w:rsid w:val="00C52EE2"/>
    <w:rsid w:val="00C65DCE"/>
    <w:rsid w:val="00C73274"/>
    <w:rsid w:val="00C734ED"/>
    <w:rsid w:val="00C75590"/>
    <w:rsid w:val="00C824E9"/>
    <w:rsid w:val="00C85674"/>
    <w:rsid w:val="00C95CB2"/>
    <w:rsid w:val="00CB0514"/>
    <w:rsid w:val="00CB11B6"/>
    <w:rsid w:val="00CC636B"/>
    <w:rsid w:val="00CC6C26"/>
    <w:rsid w:val="00CC7668"/>
    <w:rsid w:val="00CD3482"/>
    <w:rsid w:val="00CD5CFF"/>
    <w:rsid w:val="00D157EA"/>
    <w:rsid w:val="00D2123B"/>
    <w:rsid w:val="00D32D66"/>
    <w:rsid w:val="00D36CA6"/>
    <w:rsid w:val="00D55CBF"/>
    <w:rsid w:val="00D666EF"/>
    <w:rsid w:val="00D760AB"/>
    <w:rsid w:val="00D833B0"/>
    <w:rsid w:val="00D86014"/>
    <w:rsid w:val="00D90266"/>
    <w:rsid w:val="00D906BC"/>
    <w:rsid w:val="00DB6F40"/>
    <w:rsid w:val="00DC4134"/>
    <w:rsid w:val="00DD335B"/>
    <w:rsid w:val="00E03BB2"/>
    <w:rsid w:val="00E07E60"/>
    <w:rsid w:val="00E22E53"/>
    <w:rsid w:val="00E24BDF"/>
    <w:rsid w:val="00E76BF0"/>
    <w:rsid w:val="00E77EAD"/>
    <w:rsid w:val="00E83B50"/>
    <w:rsid w:val="00E878E5"/>
    <w:rsid w:val="00E97737"/>
    <w:rsid w:val="00EA727E"/>
    <w:rsid w:val="00EC1072"/>
    <w:rsid w:val="00ED5E86"/>
    <w:rsid w:val="00ED7E72"/>
    <w:rsid w:val="00EE6962"/>
    <w:rsid w:val="00F01AB5"/>
    <w:rsid w:val="00F02696"/>
    <w:rsid w:val="00F03DFE"/>
    <w:rsid w:val="00F07D0B"/>
    <w:rsid w:val="00F346A6"/>
    <w:rsid w:val="00F47181"/>
    <w:rsid w:val="00F51E41"/>
    <w:rsid w:val="00F554BE"/>
    <w:rsid w:val="00F66B7F"/>
    <w:rsid w:val="00F66BF8"/>
    <w:rsid w:val="00F672C0"/>
    <w:rsid w:val="00F82D43"/>
    <w:rsid w:val="00F96E1D"/>
    <w:rsid w:val="00FA0E01"/>
    <w:rsid w:val="00FA6920"/>
    <w:rsid w:val="00FB0468"/>
    <w:rsid w:val="00FB3859"/>
    <w:rsid w:val="00FB5FF0"/>
    <w:rsid w:val="00FD3A10"/>
    <w:rsid w:val="00FE2184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378A-3DAC-419C-8244-5F5D891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44A1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F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FA7"/>
    <w:rPr>
      <w:sz w:val="22"/>
      <w:szCs w:val="22"/>
    </w:rPr>
  </w:style>
  <w:style w:type="character" w:styleId="Hyperlink">
    <w:name w:val="Hyperlink"/>
    <w:uiPriority w:val="99"/>
    <w:unhideWhenUsed/>
    <w:rsid w:val="004F35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0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an\Documents\Git\tuhan-sql-pdf-project\server\E11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E1111</Template>
  <TotalTime>68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Links>
    <vt:vector size="6" baseType="variant">
      <vt:variant>
        <vt:i4>2031672</vt:i4>
      </vt:variant>
      <vt:variant>
        <vt:i4>3</vt:i4>
      </vt:variant>
      <vt:variant>
        <vt:i4>0</vt:i4>
      </vt:variant>
      <vt:variant>
        <vt:i4>5</vt:i4>
      </vt:variant>
      <vt:variant>
        <vt:lpwstr>mailto:ritulmotors@gmail.com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</dc:creator>
  <cp:keywords/>
  <dc:description/>
  <cp:lastModifiedBy>masrim</cp:lastModifiedBy>
  <cp:revision>120</cp:revision>
  <dcterms:created xsi:type="dcterms:W3CDTF">2020-12-24T16:54:00Z</dcterms:created>
  <dcterms:modified xsi:type="dcterms:W3CDTF">2021-03-03T05:24:00Z</dcterms:modified>
</cp:coreProperties>
</file>